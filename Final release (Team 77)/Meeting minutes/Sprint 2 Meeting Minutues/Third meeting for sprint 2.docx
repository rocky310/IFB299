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9E1" w:rsidRDefault="00A228C2" w:rsidP="0078360C">
      <w:pPr>
        <w:pStyle w:val="affff2"/>
      </w:pPr>
      <w:r>
        <w:t>Third</w:t>
      </w:r>
      <w:r w:rsidR="0078360C">
        <w:t xml:space="preserve"> meeting for sprint </w:t>
      </w:r>
      <w:r>
        <w:t>2</w:t>
      </w:r>
      <w:r w:rsidR="0078360C">
        <w:t xml:space="preserve"> (Team 77)</w:t>
      </w:r>
    </w:p>
    <w:p w:rsidR="00A979E1" w:rsidRDefault="003D254E" w:rsidP="0078360C">
      <w:pPr>
        <w:pStyle w:val="21"/>
        <w:tabs>
          <w:tab w:val="left" w:pos="8100"/>
        </w:tabs>
        <w:rPr>
          <w:rStyle w:val="afff9"/>
        </w:rPr>
      </w:pPr>
      <w:sdt>
        <w:sdtPr>
          <w:rPr>
            <w:i/>
            <w:iCs/>
            <w:color w:val="auto"/>
          </w:rPr>
          <w:alias w:val="Meeting date and time:"/>
          <w:tag w:val="Meeting date and time:"/>
          <w:id w:val="712006246"/>
          <w:placeholder>
            <w:docPart w:val="5A2AF68260F24D4D81B827EEAA1BE499"/>
          </w:placeholder>
          <w:temporary/>
          <w:showingPlcHdr/>
          <w15:appearance w15:val="hidden"/>
        </w:sdtPr>
        <w:sdtEndPr>
          <w:rPr>
            <w:i w:val="0"/>
            <w:iCs w:val="0"/>
            <w:color w:val="9F2936" w:themeColor="accent2"/>
          </w:rPr>
        </w:sdtEndPr>
        <w:sdtContent>
          <w:r w:rsidR="00A979E1">
            <w:t>Meeting date | time</w:t>
          </w:r>
        </w:sdtContent>
      </w:sdt>
      <w:r w:rsidR="00A979E1">
        <w:t xml:space="preserve"> </w:t>
      </w:r>
      <w:sdt>
        <w:sdtPr>
          <w:rPr>
            <w:rStyle w:val="afff9"/>
          </w:rPr>
          <w:alias w:val="Enter date:"/>
          <w:tag w:val="Enter date:"/>
          <w:id w:val="-932354384"/>
          <w:placeholder>
            <w:docPart w:val="9426304AECEF4E759F16644547F9AEA9"/>
          </w:placeholder>
          <w:temporary/>
          <w:showingPlcHdr/>
          <w15:appearance w15:val="hidden"/>
        </w:sdtPr>
        <w:sdtEndPr>
          <w:rPr>
            <w:rStyle w:val="afff9"/>
          </w:rPr>
        </w:sdtEndPr>
        <w:sdtContent>
          <w:r w:rsidR="00A979E1" w:rsidRPr="003665F5">
            <w:rPr>
              <w:rStyle w:val="afff9"/>
            </w:rPr>
            <w:t>Date</w:t>
          </w:r>
        </w:sdtContent>
      </w:sdt>
      <w:r w:rsidR="00A979E1" w:rsidRPr="003665F5">
        <w:rPr>
          <w:rStyle w:val="afff9"/>
        </w:rPr>
        <w:t xml:space="preserve"> | </w:t>
      </w:r>
      <w:sdt>
        <w:sdtPr>
          <w:rPr>
            <w:rStyle w:val="afff9"/>
          </w:rPr>
          <w:alias w:val="Enter time:"/>
          <w:tag w:val="Enter time:"/>
          <w:id w:val="1573844241"/>
          <w:placeholder>
            <w:docPart w:val="DC2FF0A38D4F48FEA1D0AEA02FE89A28"/>
          </w:placeholder>
          <w:temporary/>
          <w:showingPlcHdr/>
          <w15:appearance w15:val="hidden"/>
        </w:sdtPr>
        <w:sdtEndPr>
          <w:rPr>
            <w:rStyle w:val="afff9"/>
          </w:rPr>
        </w:sdtEndPr>
        <w:sdtContent>
          <w:r w:rsidR="00A979E1" w:rsidRPr="003665F5">
            <w:rPr>
              <w:rStyle w:val="afff9"/>
            </w:rPr>
            <w:t>Time</w:t>
          </w:r>
        </w:sdtContent>
      </w:sdt>
      <w:r w:rsidR="00A979E1">
        <w:t xml:space="preserve"> | </w:t>
      </w:r>
      <w:sdt>
        <w:sdtPr>
          <w:alias w:val="Meeting location:"/>
          <w:tag w:val="Meeting location:"/>
          <w:id w:val="1910582416"/>
          <w:placeholder>
            <w:docPart w:val="2098EB88023C4FDABFA64ED7F0243A9D"/>
          </w:placeholder>
          <w:temporary/>
          <w:showingPlcHdr/>
          <w15:appearance w15:val="hidden"/>
        </w:sdtPr>
        <w:sdtEndPr/>
        <w:sdtContent>
          <w:r w:rsidR="00A979E1">
            <w:t>Meeting location</w:t>
          </w:r>
        </w:sdtContent>
      </w:sdt>
      <w:r w:rsidR="00A979E1">
        <w:t xml:space="preserve"> </w:t>
      </w:r>
      <w:sdt>
        <w:sdtPr>
          <w:rPr>
            <w:rStyle w:val="afff9"/>
          </w:rPr>
          <w:alias w:val="Enter location:"/>
          <w:tag w:val="Enter location:"/>
          <w:id w:val="465398058"/>
          <w:placeholder>
            <w:docPart w:val="DE8A5961FF2049B6807629ADDBF82A24"/>
          </w:placeholder>
          <w:showingPlcHdr/>
          <w15:appearance w15:val="hidden"/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A979E1">
            <w:rPr>
              <w:rStyle w:val="afff9"/>
            </w:rPr>
            <w:t>Location</w:t>
          </w:r>
        </w:sdtContent>
      </w:sdt>
      <w:r w:rsidR="0078360C">
        <w:rPr>
          <w:rStyle w:val="afff9"/>
        </w:rPr>
        <w:tab/>
      </w:r>
    </w:p>
    <w:p w:rsidR="0078360C" w:rsidRDefault="0078360C" w:rsidP="0078360C">
      <w:pPr>
        <w:pStyle w:val="21"/>
        <w:tabs>
          <w:tab w:val="left" w:pos="8100"/>
        </w:tabs>
      </w:pPr>
      <w:r>
        <w:t>0</w:t>
      </w:r>
      <w:r w:rsidR="00A228C2">
        <w:t>9</w:t>
      </w:r>
      <w:r>
        <w:t>/</w:t>
      </w:r>
      <w:r w:rsidR="00A228C2">
        <w:t>10</w:t>
      </w:r>
      <w:r>
        <w:t xml:space="preserve">/18              </w:t>
      </w:r>
      <w:r w:rsidR="00842BFD">
        <w:t>2</w:t>
      </w:r>
      <w:r>
        <w:t>pm-</w:t>
      </w:r>
      <w:r w:rsidR="00842BFD">
        <w:t>3</w:t>
      </w:r>
      <w:r>
        <w:t>pm    1hr      online-discord (link: http://duscird.gg/CeyTQc</w:t>
      </w:r>
      <w:r w:rsidR="00073354">
        <w:t>)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information layout table"/>
      </w:tblPr>
      <w:tblGrid>
        <w:gridCol w:w="5400"/>
        <w:gridCol w:w="5400"/>
      </w:tblGrid>
      <w:tr w:rsidR="00A979E1" w:rsidTr="00D578F4">
        <w:tc>
          <w:tcPr>
            <w:tcW w:w="5400" w:type="dxa"/>
          </w:tcPr>
          <w:tbl>
            <w:tblPr>
              <w:tblW w:w="5390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le for person calling meeting, type of meeting, facilitator, note taker, and timekeeper"/>
            </w:tblPr>
            <w:tblGrid>
              <w:gridCol w:w="2407"/>
              <w:gridCol w:w="2983"/>
            </w:tblGrid>
            <w:tr w:rsidR="00A979E1" w:rsidTr="0078360C">
              <w:tc>
                <w:tcPr>
                  <w:tcW w:w="2407" w:type="dxa"/>
                  <w:tcBorders>
                    <w:left w:val="nil"/>
                  </w:tcBorders>
                </w:tcPr>
                <w:p w:rsidR="00A979E1" w:rsidRPr="00A979E1" w:rsidRDefault="003D254E" w:rsidP="00A979E1">
                  <w:pPr>
                    <w:pStyle w:val="31"/>
                  </w:pPr>
                  <w:sdt>
                    <w:sdtPr>
                      <w:alias w:val="Meeting called by:"/>
                      <w:tag w:val="Meeting called by:"/>
                      <w:id w:val="1112008097"/>
                      <w:placeholder>
                        <w:docPart w:val="A848AA8158494FE29E4D211E4376804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t>Meeting called by</w:t>
                      </w:r>
                    </w:sdtContent>
                  </w:sdt>
                </w:p>
              </w:tc>
              <w:tc>
                <w:tcPr>
                  <w:tcW w:w="2983" w:type="dxa"/>
                  <w:tcBorders>
                    <w:right w:val="single" w:sz="8" w:space="0" w:color="F07F09" w:themeColor="accent1"/>
                  </w:tcBorders>
                </w:tcPr>
                <w:p w:rsidR="00A979E1" w:rsidRDefault="0078360C" w:rsidP="0078360C">
                  <w:pPr>
                    <w:spacing w:after="0"/>
                  </w:pPr>
                  <w:r>
                    <w:t>Keonwoo Lee</w:t>
                  </w:r>
                </w:p>
              </w:tc>
            </w:tr>
            <w:tr w:rsidR="00A979E1" w:rsidTr="0078360C">
              <w:sdt>
                <w:sdtPr>
                  <w:alias w:val="Note taker:"/>
                  <w:tag w:val="Note taker:"/>
                  <w:id w:val="-1961940283"/>
                  <w:placeholder>
                    <w:docPart w:val="AC26FBCA29014776901E0946964D0FAA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407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31"/>
                      </w:pPr>
                      <w:r w:rsidRPr="00A979E1">
                        <w:t>Note taker</w:t>
                      </w:r>
                    </w:p>
                  </w:tc>
                </w:sdtContent>
              </w:sdt>
              <w:tc>
                <w:tcPr>
                  <w:tcW w:w="2983" w:type="dxa"/>
                  <w:tcBorders>
                    <w:right w:val="single" w:sz="8" w:space="0" w:color="F07F09" w:themeColor="accent1"/>
                  </w:tcBorders>
                </w:tcPr>
                <w:p w:rsidR="00A979E1" w:rsidRDefault="0078360C" w:rsidP="0078360C">
                  <w:pPr>
                    <w:spacing w:after="0"/>
                  </w:pPr>
                  <w:r>
                    <w:t>Keonwoo Lee</w:t>
                  </w:r>
                </w:p>
              </w:tc>
            </w:tr>
            <w:tr w:rsidR="00A979E1" w:rsidTr="0078360C">
              <w:sdt>
                <w:sdtPr>
                  <w:alias w:val="Timekeeper:"/>
                  <w:tag w:val="Timekeeper:"/>
                  <w:id w:val="2113625791"/>
                  <w:placeholder>
                    <w:docPart w:val="8C0DDF2F5FEE437184F9C55E7665831B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407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31"/>
                      </w:pPr>
                      <w:r w:rsidRPr="00A979E1">
                        <w:t>Timekeeper</w:t>
                      </w:r>
                    </w:p>
                  </w:tc>
                </w:sdtContent>
              </w:sdt>
              <w:tc>
                <w:tcPr>
                  <w:tcW w:w="2983" w:type="dxa"/>
                  <w:tcBorders>
                    <w:right w:val="single" w:sz="8" w:space="0" w:color="F07F09" w:themeColor="accent1"/>
                  </w:tcBorders>
                </w:tcPr>
                <w:p w:rsidR="00A979E1" w:rsidRDefault="0078360C" w:rsidP="0078360C">
                  <w:pPr>
                    <w:spacing w:after="0"/>
                  </w:pPr>
                  <w:r>
                    <w:t>Keonwoo Lee</w:t>
                  </w:r>
                </w:p>
              </w:tc>
            </w:tr>
          </w:tbl>
          <w:p w:rsidR="00A979E1" w:rsidRDefault="00A979E1" w:rsidP="00D578F4">
            <w:pPr>
              <w:spacing w:after="0"/>
            </w:pPr>
          </w:p>
        </w:tc>
        <w:tc>
          <w:tcPr>
            <w:tcW w:w="5400" w:type="dxa"/>
          </w:tcPr>
          <w:p w:rsidR="00A979E1" w:rsidRDefault="003D254E" w:rsidP="00D578F4">
            <w:pPr>
              <w:spacing w:after="0"/>
            </w:pPr>
            <w:sdt>
              <w:sdtPr>
                <w:alias w:val="Attendees:"/>
                <w:tag w:val="Attendees:"/>
                <w:id w:val="-702396967"/>
                <w:placeholder>
                  <w:docPart w:val="74E1CD89BEE14326A9827EAFAEB39AF8"/>
                </w:placeholder>
                <w:temporary/>
                <w:showingPlcHdr/>
                <w15:appearance w15:val="hidden"/>
              </w:sdtPr>
              <w:sdtEndPr/>
              <w:sdtContent>
                <w:r w:rsidR="0052642B" w:rsidRPr="00137619">
                  <w:t>Attendees</w:t>
                </w:r>
              </w:sdtContent>
            </w:sdt>
          </w:p>
          <w:p w:rsidR="0078360C" w:rsidRPr="00137619" w:rsidRDefault="0078360C" w:rsidP="004432E4">
            <w:pPr>
              <w:spacing w:after="0"/>
            </w:pPr>
            <w:r>
              <w:t xml:space="preserve">Keonwoo Lee, Dipper Dai, </w:t>
            </w:r>
            <w:proofErr w:type="spellStart"/>
            <w:r>
              <w:t>Yiming</w:t>
            </w:r>
            <w:proofErr w:type="spellEnd"/>
            <w:r>
              <w:t xml:space="preserve"> Pan</w:t>
            </w:r>
            <w:r w:rsidR="00842BFD">
              <w:t xml:space="preserve">, </w:t>
            </w:r>
            <w:proofErr w:type="spellStart"/>
            <w:r w:rsidR="00842BFD">
              <w:t>Anqi</w:t>
            </w:r>
            <w:proofErr w:type="spellEnd"/>
            <w:r w:rsidR="00842BFD">
              <w:t xml:space="preserve"> Cui</w:t>
            </w:r>
          </w:p>
          <w:p w:rsidR="00A979E1" w:rsidRDefault="0078360C" w:rsidP="00D578F4">
            <w:pPr>
              <w:spacing w:after="0"/>
            </w:pPr>
            <w:r>
              <w:t>Non-</w:t>
            </w:r>
            <w:sdt>
              <w:sdtPr>
                <w:alias w:val="Enter attendee 1:"/>
                <w:tag w:val="Enter attendee 1:"/>
                <w:id w:val="1493522722"/>
                <w:placeholder>
                  <w:docPart w:val="A350C6A96A6049A6AB20375B0EB57D7B"/>
                </w:placeholder>
                <w:temporary/>
                <w:showingPlcHdr/>
                <w15:appearance w15:val="hidden"/>
              </w:sdtPr>
              <w:sdtEndPr/>
              <w:sdtContent>
                <w:r w:rsidR="00A979E1">
                  <w:t>Attendees</w:t>
                </w:r>
              </w:sdtContent>
            </w:sdt>
          </w:p>
          <w:p w:rsidR="0078360C" w:rsidRDefault="0078360C" w:rsidP="00D578F4">
            <w:pPr>
              <w:spacing w:after="0"/>
            </w:pPr>
          </w:p>
        </w:tc>
      </w:tr>
    </w:tbl>
    <w:p w:rsidR="00A979E1" w:rsidRDefault="00A979E1" w:rsidP="00B95CB4">
      <w:pPr>
        <w:pStyle w:val="1"/>
        <w:ind w:left="0"/>
      </w:pPr>
    </w:p>
    <w:p w:rsidR="00A979E1" w:rsidRDefault="003D254E" w:rsidP="00A979E1">
      <w:sdt>
        <w:sdtPr>
          <w:rPr>
            <w:rStyle w:val="a5"/>
          </w:rPr>
          <w:alias w:val="Agenda 1, discussion:"/>
          <w:tag w:val="Agenda 1, discussion:"/>
          <w:id w:val="951674875"/>
          <w:placeholder>
            <w:docPart w:val="165AE8B7111F4AD796493FFE3DF584D8"/>
          </w:placeholder>
          <w:temporary/>
          <w:showingPlcHdr/>
          <w15:appearance w15:val="hidden"/>
        </w:sdtPr>
        <w:sdtEndPr>
          <w:rPr>
            <w:rStyle w:val="a5"/>
          </w:rPr>
        </w:sdtEndPr>
        <w:sdtContent>
          <w:r w:rsidR="00A979E1" w:rsidRPr="00DA26E8">
            <w:rPr>
              <w:rStyle w:val="a5"/>
            </w:rPr>
            <w:t>Discussion</w:t>
          </w:r>
        </w:sdtContent>
      </w:sdt>
      <w:r w:rsidR="00A979E1" w:rsidRPr="00DA26E8">
        <w:rPr>
          <w:rStyle w:val="a5"/>
        </w:rPr>
        <w:t xml:space="preserve"> </w:t>
      </w:r>
      <w:sdt>
        <w:sdtPr>
          <w:rPr>
            <w:rStyle w:val="a5"/>
          </w:rPr>
          <w:alias w:val="Agenda 1, enter conversation:"/>
          <w:tag w:val="Agenda 1, enter conversation:"/>
          <w:id w:val="983351720"/>
          <w:placeholder>
            <w:docPart w:val="CDEFD3D51A404D39AE24498926486CC4"/>
          </w:placeholder>
          <w:temporary/>
          <w:showingPlcHdr/>
          <w15:appearance w15:val="hidden"/>
        </w:sdtPr>
        <w:sdtEndPr>
          <w:rPr>
            <w:rStyle w:val="a2"/>
            <w:caps w:val="0"/>
            <w:color w:val="auto"/>
          </w:rPr>
        </w:sdtEndPr>
        <w:sdtContent>
          <w:r w:rsidR="00A979E1" w:rsidRPr="00DA26E8">
            <w:rPr>
              <w:rStyle w:val="a5"/>
            </w:rPr>
            <w:t>Conversation</w:t>
          </w:r>
        </w:sdtContent>
      </w:sdt>
    </w:p>
    <w:p w:rsidR="00A979E1" w:rsidRDefault="00073354" w:rsidP="00A979E1">
      <w:r>
        <w:t>The purpose of having t</w:t>
      </w:r>
      <w:r w:rsidR="00C21962">
        <w:t>oday’s</w:t>
      </w:r>
      <w:r>
        <w:t xml:space="preserve"> meeting is to check the progress of week </w:t>
      </w:r>
      <w:r w:rsidR="00C21962">
        <w:t>1</w:t>
      </w:r>
      <w:r w:rsidR="00C634C1">
        <w:t>0</w:t>
      </w:r>
      <w:r>
        <w:t xml:space="preserve">’s sprint </w:t>
      </w:r>
      <w:r w:rsidR="00C21962">
        <w:t>2</w:t>
      </w:r>
      <w:r>
        <w:t xml:space="preserve"> activities done by each team member and to lay another plan for week</w:t>
      </w:r>
      <w:r w:rsidR="00C21962">
        <w:t>1</w:t>
      </w:r>
      <w:r w:rsidR="00C634C1">
        <w:t>1</w:t>
      </w:r>
      <w:r>
        <w:t xml:space="preserve">’s sprint </w:t>
      </w:r>
      <w:r w:rsidR="00C21962">
        <w:t>2</w:t>
      </w:r>
      <w:r>
        <w:t xml:space="preserve"> activities based on the retrospect.</w:t>
      </w:r>
    </w:p>
    <w:p w:rsidR="00073354" w:rsidRDefault="007F04E6" w:rsidP="00073354">
      <w:pPr>
        <w:rPr>
          <w:b/>
        </w:rPr>
      </w:pPr>
      <w:r>
        <w:rPr>
          <w:b/>
        </w:rPr>
        <w:t>Further activities done</w:t>
      </w:r>
      <w:bookmarkStart w:id="0" w:name="_GoBack"/>
      <w:bookmarkEnd w:id="0"/>
    </w:p>
    <w:p w:rsidR="007755F9" w:rsidRPr="00EF3442" w:rsidRDefault="007755F9" w:rsidP="007755F9">
      <w:pPr>
        <w:pStyle w:val="affd"/>
        <w:numPr>
          <w:ilvl w:val="0"/>
          <w:numId w:val="12"/>
        </w:numPr>
        <w:rPr>
          <w:b/>
          <w:lang w:eastAsia="ko-KR"/>
        </w:rPr>
      </w:pPr>
      <w:r>
        <w:rPr>
          <w:lang w:eastAsia="ko-KR"/>
        </w:rPr>
        <w:t>Story 25: History/Data manage (Load new data)</w:t>
      </w:r>
    </w:p>
    <w:p w:rsidR="000B314E" w:rsidRPr="000B314E" w:rsidRDefault="007755F9" w:rsidP="000B314E">
      <w:pPr>
        <w:pStyle w:val="affd"/>
        <w:numPr>
          <w:ilvl w:val="0"/>
          <w:numId w:val="12"/>
        </w:numPr>
        <w:rPr>
          <w:b/>
          <w:lang w:eastAsia="ko-KR"/>
        </w:rPr>
      </w:pPr>
      <w:r>
        <w:rPr>
          <w:lang w:eastAsia="ko-KR"/>
        </w:rPr>
        <w:t xml:space="preserve">Our original plan for story 24 was to have such functionality in the “History” menu but </w:t>
      </w:r>
      <w:r w:rsidR="00A062FC">
        <w:rPr>
          <w:lang w:eastAsia="ko-KR"/>
        </w:rPr>
        <w:t>the function that helps load new data</w:t>
      </w:r>
      <w:r>
        <w:rPr>
          <w:lang w:eastAsia="ko-KR"/>
        </w:rPr>
        <w:t xml:space="preserve"> is now established in the “Record” menu</w:t>
      </w:r>
    </w:p>
    <w:p w:rsidR="007755F9" w:rsidRPr="00C00711" w:rsidRDefault="007755F9" w:rsidP="007755F9">
      <w:pPr>
        <w:pStyle w:val="affd"/>
        <w:numPr>
          <w:ilvl w:val="0"/>
          <w:numId w:val="12"/>
        </w:numPr>
        <w:rPr>
          <w:b/>
          <w:lang w:eastAsia="ko-KR"/>
        </w:rPr>
      </w:pPr>
      <w:r>
        <w:rPr>
          <w:lang w:eastAsia="ko-KR"/>
        </w:rPr>
        <w:t xml:space="preserve">The company user can now </w:t>
      </w:r>
      <w:r w:rsidR="000B314E">
        <w:rPr>
          <w:lang w:eastAsia="ko-KR"/>
        </w:rPr>
        <w:t>save</w:t>
      </w:r>
      <w:r>
        <w:rPr>
          <w:lang w:eastAsia="ko-KR"/>
        </w:rPr>
        <w:t xml:space="preserve"> </w:t>
      </w:r>
      <w:r w:rsidR="000B314E">
        <w:rPr>
          <w:lang w:eastAsia="ko-KR"/>
        </w:rPr>
        <w:t>new c</w:t>
      </w:r>
      <w:r>
        <w:rPr>
          <w:lang w:eastAsia="ko-KR"/>
        </w:rPr>
        <w:t xml:space="preserve">ustomer and order </w:t>
      </w:r>
      <w:r w:rsidR="000B314E">
        <w:rPr>
          <w:lang w:eastAsia="ko-KR"/>
        </w:rPr>
        <w:t>information into the database by filling up text fields</w:t>
      </w:r>
      <w:r>
        <w:rPr>
          <w:lang w:eastAsia="ko-KR"/>
        </w:rPr>
        <w:t xml:space="preserve"> </w:t>
      </w:r>
    </w:p>
    <w:p w:rsidR="00073354" w:rsidRPr="00073354" w:rsidRDefault="00073354" w:rsidP="00073354">
      <w:pPr>
        <w:ind w:left="0"/>
        <w:rPr>
          <w:b/>
          <w:bCs/>
        </w:rPr>
      </w:pPr>
      <w:r>
        <w:t>T</w:t>
      </w:r>
      <w:r w:rsidRPr="00073354">
        <w:rPr>
          <w:b/>
          <w:bCs/>
        </w:rPr>
        <w:t>o do list for wee</w:t>
      </w:r>
      <w:r w:rsidR="00CF5DB0">
        <w:rPr>
          <w:b/>
          <w:bCs/>
        </w:rPr>
        <w:t>k11</w:t>
      </w:r>
      <w:r w:rsidRPr="00073354">
        <w:rPr>
          <w:b/>
          <w:bCs/>
        </w:rPr>
        <w:t xml:space="preserve">’s sprint </w:t>
      </w:r>
      <w:r w:rsidR="00CF5DB0">
        <w:rPr>
          <w:b/>
          <w:bCs/>
        </w:rPr>
        <w:t>2</w:t>
      </w:r>
      <w:r w:rsidRPr="00073354">
        <w:rPr>
          <w:b/>
          <w:bCs/>
        </w:rPr>
        <w:t xml:space="preserve"> activities</w:t>
      </w:r>
      <w:r w:rsidR="00CC7F2C">
        <w:rPr>
          <w:b/>
          <w:bCs/>
        </w:rPr>
        <w:t xml:space="preserve"> – focused on Story 11: Advertisement</w:t>
      </w:r>
    </w:p>
    <w:tbl>
      <w:tblPr>
        <w:tblStyle w:val="Meetingminutes"/>
        <w:tblW w:w="5000" w:type="pct"/>
        <w:tblLayout w:type="fixed"/>
        <w:tblLook w:val="04A0" w:firstRow="1" w:lastRow="0" w:firstColumn="1" w:lastColumn="0" w:noHBand="0" w:noVBand="1"/>
        <w:tblDescription w:val="Action items information table for agenda 1"/>
      </w:tblPr>
      <w:tblGrid>
        <w:gridCol w:w="6300"/>
        <w:gridCol w:w="2250"/>
        <w:gridCol w:w="2250"/>
      </w:tblGrid>
      <w:tr w:rsidR="00A979E1" w:rsidRPr="00E52810" w:rsidTr="00557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</w:tcPr>
          <w:p w:rsidR="00CB50F2" w:rsidRPr="00E52810" w:rsidRDefault="003D254E" w:rsidP="00E52810">
            <w:sdt>
              <w:sdtPr>
                <w:alias w:val="Agenda 1, action items:"/>
                <w:tag w:val="Agenda 1, action items:"/>
                <w:id w:val="810443476"/>
                <w:placeholder>
                  <w:docPart w:val="DB7E7213E7984E7487A679CD9F739506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E52810">
                  <w:t>Action items</w:t>
                </w:r>
              </w:sdtContent>
            </w:sdt>
          </w:p>
        </w:tc>
        <w:sdt>
          <w:sdtPr>
            <w:alias w:val="Agenda 1, person responsible:"/>
            <w:tag w:val="Agenda 1, person responsible:"/>
            <w:id w:val="352783267"/>
            <w:placeholder>
              <w:docPart w:val="CD6BC1B5B3C24E5FAB9B3642419CF648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:rsidR="00A979E1" w:rsidRPr="00E52810" w:rsidRDefault="00A979E1" w:rsidP="00E52810">
                <w:r w:rsidRPr="00E52810">
                  <w:t>Person responsible</w:t>
                </w:r>
              </w:p>
            </w:tc>
          </w:sdtContent>
        </w:sdt>
        <w:sdt>
          <w:sdtPr>
            <w:alias w:val="Agenda 1, deadline:"/>
            <w:tag w:val="Agenda 1, deadline:"/>
            <w:id w:val="1450979630"/>
            <w:placeholder>
              <w:docPart w:val="B4F8A76928DD48358B7960A82613DFB4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:rsidR="00A979E1" w:rsidRPr="00E52810" w:rsidRDefault="00A979E1" w:rsidP="00E52810">
                <w:r w:rsidRPr="00E52810">
                  <w:t>Deadline</w:t>
                </w:r>
              </w:p>
            </w:tc>
          </w:sdtContent>
        </w:sdt>
      </w:tr>
      <w:tr w:rsidR="00A979E1" w:rsidRPr="00E52810" w:rsidTr="00557792">
        <w:tc>
          <w:tcPr>
            <w:tcW w:w="6300" w:type="dxa"/>
          </w:tcPr>
          <w:p w:rsidR="00DA26E8" w:rsidRPr="00E52810" w:rsidRDefault="003D254E" w:rsidP="00EF26E2">
            <w:pPr>
              <w:tabs>
                <w:tab w:val="left" w:pos="1185"/>
                <w:tab w:val="center" w:pos="3114"/>
              </w:tabs>
              <w:ind w:left="0"/>
            </w:pPr>
            <w:sdt>
              <w:sdtPr>
                <w:alias w:val="Agenda 1, enter topic 1:"/>
                <w:tag w:val="Agenda 1, enter topic 1:"/>
                <w:id w:val="-2051980392"/>
                <w:placeholder>
                  <w:docPart w:val="6C625575E39444B28A1B2DCAA6166A75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7E016D">
                  <w:rPr>
                    <w:b/>
                    <w:bCs/>
                  </w:rPr>
                  <w:t>Topic</w:t>
                </w:r>
                <w:r w:rsidR="0093449B" w:rsidRPr="007E016D">
                  <w:rPr>
                    <w:b/>
                    <w:bCs/>
                  </w:rPr>
                  <w:t xml:space="preserve"> 1</w:t>
                </w:r>
              </w:sdtContent>
            </w:sdt>
            <w:r w:rsidR="00073354">
              <w:tab/>
            </w:r>
            <w:r w:rsidR="00EF26E2">
              <w:t>verify the story is complete (related to task ID T43)</w:t>
            </w:r>
          </w:p>
        </w:tc>
        <w:tc>
          <w:tcPr>
            <w:tcW w:w="2250" w:type="dxa"/>
          </w:tcPr>
          <w:p w:rsidR="00A979E1" w:rsidRPr="00E52810" w:rsidRDefault="003B76D8" w:rsidP="003B76D8">
            <w:pPr>
              <w:ind w:left="0"/>
            </w:pPr>
            <w:r>
              <w:t>Keonwoo Lee</w:t>
            </w:r>
          </w:p>
        </w:tc>
        <w:tc>
          <w:tcPr>
            <w:tcW w:w="2250" w:type="dxa"/>
          </w:tcPr>
          <w:p w:rsidR="00A979E1" w:rsidRPr="00E52810" w:rsidRDefault="000D2324" w:rsidP="003B76D8">
            <w:pPr>
              <w:ind w:left="0"/>
            </w:pPr>
            <w:r>
              <w:t>12</w:t>
            </w:r>
            <w:r w:rsidR="003B76D8">
              <w:t>/</w:t>
            </w:r>
            <w:r>
              <w:t>10</w:t>
            </w:r>
            <w:r w:rsidR="003B76D8">
              <w:t>/18</w:t>
            </w:r>
          </w:p>
        </w:tc>
      </w:tr>
      <w:tr w:rsidR="00A979E1" w:rsidRPr="00E52810" w:rsidTr="00557792">
        <w:tc>
          <w:tcPr>
            <w:tcW w:w="6300" w:type="dxa"/>
          </w:tcPr>
          <w:p w:rsidR="003B76D8" w:rsidRPr="00E52810" w:rsidRDefault="003D254E" w:rsidP="00E52810">
            <w:pPr>
              <w:ind w:left="0"/>
            </w:pPr>
            <w:sdt>
              <w:sdtPr>
                <w:rPr>
                  <w:b/>
                  <w:bCs/>
                </w:rPr>
                <w:alias w:val="Agenda 1, enter topic 2:"/>
                <w:tag w:val="Agenda 1, enter topic 2:"/>
                <w:id w:val="-276792879"/>
                <w:placeholder>
                  <w:docPart w:val="3B1088B123B64712AE6E369F4A68C65A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7E016D">
                  <w:rPr>
                    <w:b/>
                    <w:bCs/>
                  </w:rPr>
                  <w:t>Topic</w:t>
                </w:r>
                <w:r w:rsidR="0093449B" w:rsidRPr="007E016D">
                  <w:rPr>
                    <w:b/>
                    <w:bCs/>
                  </w:rPr>
                  <w:t xml:space="preserve"> 2</w:t>
                </w:r>
              </w:sdtContent>
            </w:sdt>
            <w:r w:rsidR="00DA26E8">
              <w:t xml:space="preserve"> </w:t>
            </w:r>
            <w:r w:rsidR="00EF26E2" w:rsidRPr="00EF26E2">
              <w:t>Add images for advertisements in the middle of the page</w:t>
            </w:r>
            <w:r w:rsidR="00EF26E2">
              <w:t xml:space="preserve"> and</w:t>
            </w:r>
            <w:r w:rsidR="00EF26E2" w:rsidRPr="00EF26E2">
              <w:t xml:space="preserve"> contact details in logos at the bottom of the webpage</w:t>
            </w:r>
            <w:r w:rsidR="00EF26E2">
              <w:t xml:space="preserve"> (related to task ID T38, T39)</w:t>
            </w:r>
          </w:p>
        </w:tc>
        <w:tc>
          <w:tcPr>
            <w:tcW w:w="2250" w:type="dxa"/>
          </w:tcPr>
          <w:p w:rsidR="00A979E1" w:rsidRPr="00E52810" w:rsidRDefault="003B76D8" w:rsidP="003B76D8">
            <w:pPr>
              <w:ind w:left="0"/>
            </w:pPr>
            <w:r>
              <w:t>Dipper Dai</w:t>
            </w:r>
          </w:p>
        </w:tc>
        <w:tc>
          <w:tcPr>
            <w:tcW w:w="2250" w:type="dxa"/>
          </w:tcPr>
          <w:p w:rsidR="00A979E1" w:rsidRPr="00E52810" w:rsidRDefault="000D2324" w:rsidP="003B76D8">
            <w:pPr>
              <w:ind w:left="0"/>
            </w:pPr>
            <w:r>
              <w:t>12</w:t>
            </w:r>
            <w:r w:rsidR="003B76D8">
              <w:t>/</w:t>
            </w:r>
            <w:r>
              <w:t>10</w:t>
            </w:r>
            <w:r w:rsidR="003B76D8">
              <w:t>/18</w:t>
            </w:r>
          </w:p>
        </w:tc>
      </w:tr>
      <w:tr w:rsidR="00DA26E8" w:rsidRPr="00E52810" w:rsidTr="00557792">
        <w:tc>
          <w:tcPr>
            <w:tcW w:w="6300" w:type="dxa"/>
          </w:tcPr>
          <w:p w:rsidR="00DA26E8" w:rsidRPr="00E52810" w:rsidRDefault="003B76D8" w:rsidP="003B76D8">
            <w:pPr>
              <w:tabs>
                <w:tab w:val="left" w:pos="1185"/>
                <w:tab w:val="center" w:pos="3114"/>
              </w:tabs>
              <w:ind w:left="0"/>
            </w:pPr>
            <w:r w:rsidRPr="007E016D">
              <w:rPr>
                <w:b/>
                <w:bCs/>
              </w:rPr>
              <w:t>Topic 3</w:t>
            </w:r>
            <w:r w:rsidR="00DA26E8">
              <w:tab/>
            </w:r>
            <w:r w:rsidR="00EF26E2" w:rsidRPr="00EF26E2">
              <w:t>Create a prototype for the login page that has some advertisements including car images and the company’s brief contact details</w:t>
            </w:r>
            <w:r w:rsidR="00EF26E2">
              <w:t xml:space="preserve"> (related to task ID T37)</w:t>
            </w:r>
          </w:p>
        </w:tc>
        <w:tc>
          <w:tcPr>
            <w:tcW w:w="2250" w:type="dxa"/>
          </w:tcPr>
          <w:p w:rsidR="00DA26E8" w:rsidRPr="00E52810" w:rsidRDefault="003B76D8" w:rsidP="003B76D8">
            <w:pPr>
              <w:ind w:left="0"/>
            </w:pPr>
            <w:proofErr w:type="spellStart"/>
            <w:r>
              <w:t>Yimming</w:t>
            </w:r>
            <w:proofErr w:type="spellEnd"/>
            <w:r>
              <w:t xml:space="preserve"> Pan</w:t>
            </w:r>
          </w:p>
        </w:tc>
        <w:tc>
          <w:tcPr>
            <w:tcW w:w="2250" w:type="dxa"/>
          </w:tcPr>
          <w:p w:rsidR="00DA26E8" w:rsidRPr="00E52810" w:rsidRDefault="000D2324" w:rsidP="003B76D8">
            <w:pPr>
              <w:ind w:left="0"/>
            </w:pPr>
            <w:r>
              <w:t>12</w:t>
            </w:r>
            <w:r w:rsidR="003B76D8">
              <w:t>/</w:t>
            </w:r>
            <w:r>
              <w:t>10</w:t>
            </w:r>
            <w:r w:rsidR="003B76D8">
              <w:t>/18</w:t>
            </w:r>
          </w:p>
        </w:tc>
      </w:tr>
      <w:tr w:rsidR="00DA26E8" w:rsidRPr="00E52810" w:rsidTr="00557792">
        <w:tc>
          <w:tcPr>
            <w:tcW w:w="6300" w:type="dxa"/>
          </w:tcPr>
          <w:p w:rsidR="00DA26E8" w:rsidRPr="00E52810" w:rsidRDefault="003B76D8" w:rsidP="003B76D8">
            <w:pPr>
              <w:ind w:left="0"/>
            </w:pPr>
            <w:r w:rsidRPr="007E016D">
              <w:rPr>
                <w:b/>
                <w:bCs/>
              </w:rPr>
              <w:t>Topic 4</w:t>
            </w:r>
            <w:r w:rsidR="00DA26E8">
              <w:t xml:space="preserve">       </w:t>
            </w:r>
            <w:r w:rsidR="00EF26E2">
              <w:t>Add code to enable the hyperlinks and write test cases (related to task ID T40, T43)</w:t>
            </w:r>
          </w:p>
        </w:tc>
        <w:tc>
          <w:tcPr>
            <w:tcW w:w="2250" w:type="dxa"/>
          </w:tcPr>
          <w:p w:rsidR="00DA26E8" w:rsidRPr="00E52810" w:rsidRDefault="003B76D8" w:rsidP="003B76D8">
            <w:pPr>
              <w:ind w:left="0"/>
            </w:pPr>
            <w:proofErr w:type="spellStart"/>
            <w:r>
              <w:t>Anqi</w:t>
            </w:r>
            <w:proofErr w:type="spellEnd"/>
            <w:r>
              <w:t xml:space="preserve"> Cui</w:t>
            </w:r>
          </w:p>
        </w:tc>
        <w:tc>
          <w:tcPr>
            <w:tcW w:w="2250" w:type="dxa"/>
          </w:tcPr>
          <w:p w:rsidR="00DA26E8" w:rsidRPr="00E52810" w:rsidRDefault="000D2324" w:rsidP="003B76D8">
            <w:pPr>
              <w:ind w:left="0"/>
            </w:pPr>
            <w:r>
              <w:t>12</w:t>
            </w:r>
            <w:r w:rsidR="003B76D8">
              <w:t>/</w:t>
            </w:r>
            <w:r>
              <w:t>10</w:t>
            </w:r>
            <w:r w:rsidR="003B76D8">
              <w:t>/18</w:t>
            </w:r>
          </w:p>
        </w:tc>
      </w:tr>
    </w:tbl>
    <w:p w:rsidR="0017681F" w:rsidRPr="00B95CB4" w:rsidRDefault="003D254E" w:rsidP="00E52810">
      <w:pPr>
        <w:rPr>
          <w:b/>
          <w:bCs/>
        </w:rPr>
      </w:pPr>
      <w:sdt>
        <w:sdtPr>
          <w:rPr>
            <w:b/>
            <w:bCs/>
          </w:rPr>
          <w:alias w:val="Special notes:"/>
          <w:tag w:val="Special notes:"/>
          <w:id w:val="2083322904"/>
          <w:placeholder>
            <w:docPart w:val="2D2122FA06A0437C88F2E0278202B0EF"/>
          </w:placeholder>
          <w:temporary/>
          <w:showingPlcHdr/>
          <w15:appearance w15:val="hidden"/>
        </w:sdtPr>
        <w:sdtEndPr/>
        <w:sdtContent>
          <w:r w:rsidR="00A979E1" w:rsidRPr="00B95CB4">
            <w:rPr>
              <w:b/>
              <w:bCs/>
            </w:rPr>
            <w:t>Special notes</w:t>
          </w:r>
        </w:sdtContent>
      </w:sdt>
      <w:r w:rsidR="00A979E1" w:rsidRPr="00B95CB4">
        <w:rPr>
          <w:b/>
          <w:bCs/>
        </w:rPr>
        <w:t xml:space="preserve"> </w:t>
      </w:r>
      <w:sdt>
        <w:sdtPr>
          <w:rPr>
            <w:b/>
            <w:bCs/>
          </w:rPr>
          <w:alias w:val="Enter additional notes here:"/>
          <w:tag w:val="Enter additional notes here:"/>
          <w:id w:val="1654802240"/>
          <w:placeholder>
            <w:docPart w:val="729FFAC36CD14C87A190E4DB95C00F3C"/>
          </w:placeholder>
          <w:temporary/>
          <w:showingPlcHdr/>
          <w15:appearance w15:val="hidden"/>
        </w:sdtPr>
        <w:sdtEndPr/>
        <w:sdtContent>
          <w:r w:rsidR="00A979E1" w:rsidRPr="00B95CB4">
            <w:rPr>
              <w:b/>
              <w:bCs/>
            </w:rPr>
            <w:t>Type additional notes here</w:t>
          </w:r>
        </w:sdtContent>
      </w:sdt>
    </w:p>
    <w:p w:rsidR="003B76D8" w:rsidRPr="00736CDF" w:rsidRDefault="00736CDF" w:rsidP="00FC4414">
      <w:pPr>
        <w:pStyle w:val="affd"/>
        <w:widowControl w:val="0"/>
        <w:numPr>
          <w:ilvl w:val="0"/>
          <w:numId w:val="11"/>
        </w:numPr>
        <w:wordWrap w:val="0"/>
        <w:autoSpaceDE w:val="0"/>
        <w:autoSpaceDN w:val="0"/>
        <w:spacing w:before="0" w:after="160" w:line="259" w:lineRule="auto"/>
        <w:contextualSpacing w:val="0"/>
        <w:jc w:val="both"/>
        <w:rPr>
          <w:b/>
        </w:rPr>
      </w:pPr>
      <w:r>
        <w:t>A creation of a Facebook page for the company can be considered</w:t>
      </w:r>
    </w:p>
    <w:p w:rsidR="00736CDF" w:rsidRPr="00736CDF" w:rsidRDefault="00736CDF" w:rsidP="00FC4414">
      <w:pPr>
        <w:pStyle w:val="affd"/>
        <w:widowControl w:val="0"/>
        <w:numPr>
          <w:ilvl w:val="0"/>
          <w:numId w:val="11"/>
        </w:numPr>
        <w:wordWrap w:val="0"/>
        <w:autoSpaceDE w:val="0"/>
        <w:autoSpaceDN w:val="0"/>
        <w:spacing w:before="0" w:after="160" w:line="259" w:lineRule="auto"/>
        <w:contextualSpacing w:val="0"/>
        <w:jc w:val="both"/>
        <w:rPr>
          <w:b/>
        </w:rPr>
      </w:pPr>
      <w:r>
        <w:rPr>
          <w:lang w:eastAsia="ko-KR"/>
        </w:rPr>
        <w:t>A creation of a Twitter for the company can be considered</w:t>
      </w:r>
    </w:p>
    <w:p w:rsidR="00736CDF" w:rsidRDefault="00736CDF" w:rsidP="00736CDF">
      <w:pPr>
        <w:pStyle w:val="affd"/>
        <w:widowControl w:val="0"/>
        <w:wordWrap w:val="0"/>
        <w:autoSpaceDE w:val="0"/>
        <w:autoSpaceDN w:val="0"/>
        <w:spacing w:before="0" w:after="160" w:line="259" w:lineRule="auto"/>
        <w:ind w:left="760"/>
        <w:contextualSpacing w:val="0"/>
        <w:jc w:val="both"/>
        <w:rPr>
          <w:b/>
        </w:rPr>
      </w:pPr>
    </w:p>
    <w:p w:rsidR="006648BF" w:rsidRPr="004307EF" w:rsidRDefault="00292D82" w:rsidP="006648BF">
      <w:pPr>
        <w:widowControl w:val="0"/>
        <w:wordWrap w:val="0"/>
        <w:autoSpaceDE w:val="0"/>
        <w:autoSpaceDN w:val="0"/>
        <w:spacing w:before="0" w:after="160" w:line="259" w:lineRule="auto"/>
        <w:jc w:val="both"/>
        <w:rPr>
          <w:b/>
          <w:lang w:eastAsia="ko-KR"/>
        </w:rPr>
      </w:pPr>
      <w:r>
        <w:rPr>
          <w:rFonts w:hint="eastAsia"/>
          <w:noProof/>
          <w:lang w:eastAsia="ko-KR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871870</wp:posOffset>
            </wp:positionV>
            <wp:extent cx="6849110" cy="2345690"/>
            <wp:effectExtent l="0" t="0" r="8890" b="0"/>
            <wp:wrapThrough wrapText="bothSides">
              <wp:wrapPolygon edited="0">
                <wp:start x="0" y="0"/>
                <wp:lineTo x="0" y="21401"/>
                <wp:lineTo x="21568" y="21401"/>
                <wp:lineTo x="21568" y="0"/>
                <wp:lineTo x="0" y="0"/>
              </wp:wrapPolygon>
            </wp:wrapThrough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48BF">
        <w:rPr>
          <w:rFonts w:hint="eastAsia"/>
          <w:noProof/>
          <w:lang w:eastAsia="ko-KR"/>
        </w:rPr>
        <w:drawing>
          <wp:anchor distT="0" distB="0" distL="114300" distR="114300" simplePos="0" relativeHeight="251660288" behindDoc="1" locked="0" layoutInCell="1" allowOverlap="1" wp14:anchorId="0CB0DE4C" wp14:editId="784CC8D9">
            <wp:simplePos x="0" y="0"/>
            <wp:positionH relativeFrom="column">
              <wp:posOffset>0</wp:posOffset>
            </wp:positionH>
            <wp:positionV relativeFrom="page">
              <wp:posOffset>871870</wp:posOffset>
            </wp:positionV>
            <wp:extent cx="6850380" cy="2370455"/>
            <wp:effectExtent l="0" t="0" r="7620" b="0"/>
            <wp:wrapThrough wrapText="bothSides">
              <wp:wrapPolygon edited="0">
                <wp:start x="0" y="0"/>
                <wp:lineTo x="0" y="21351"/>
                <wp:lineTo x="21564" y="21351"/>
                <wp:lineTo x="21564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237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48BF">
        <w:rPr>
          <w:rFonts w:hint="eastAsia"/>
          <w:noProof/>
          <w:lang w:eastAsia="ko-KR"/>
        </w:rPr>
        <w:drawing>
          <wp:anchor distT="0" distB="0" distL="114300" distR="114300" simplePos="0" relativeHeight="251659264" behindDoc="1" locked="0" layoutInCell="1" allowOverlap="1" wp14:anchorId="34C2125C" wp14:editId="1447320F">
            <wp:simplePos x="0" y="0"/>
            <wp:positionH relativeFrom="margin">
              <wp:align>left</wp:align>
            </wp:positionH>
            <wp:positionV relativeFrom="page">
              <wp:posOffset>869522</wp:posOffset>
            </wp:positionV>
            <wp:extent cx="6847840" cy="2390140"/>
            <wp:effectExtent l="0" t="0" r="0" b="0"/>
            <wp:wrapThrough wrapText="bothSides">
              <wp:wrapPolygon edited="0">
                <wp:start x="0" y="0"/>
                <wp:lineTo x="0" y="21348"/>
                <wp:lineTo x="21512" y="21348"/>
                <wp:lineTo x="21512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840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48BF" w:rsidRPr="004307EF">
        <w:rPr>
          <w:b/>
          <w:lang w:eastAsia="ko-KR"/>
        </w:rPr>
        <w:t>Burndown chart up to date</w:t>
      </w:r>
    </w:p>
    <w:p w:rsidR="006648BF" w:rsidRPr="002D3111" w:rsidRDefault="006648BF" w:rsidP="006648BF">
      <w:pPr>
        <w:widowControl w:val="0"/>
        <w:wordWrap w:val="0"/>
        <w:autoSpaceDE w:val="0"/>
        <w:autoSpaceDN w:val="0"/>
        <w:spacing w:before="0" w:after="160" w:line="259" w:lineRule="auto"/>
        <w:ind w:left="0"/>
        <w:jc w:val="both"/>
        <w:rPr>
          <w:lang w:eastAsia="ko-KR"/>
        </w:rPr>
      </w:pPr>
      <w:r w:rsidRPr="004307EF">
        <w:rPr>
          <w:rFonts w:hint="eastAsia"/>
          <w:b/>
          <w:lang w:eastAsia="ko-KR"/>
        </w:rPr>
        <w:t>N</w:t>
      </w:r>
      <w:r w:rsidRPr="004307EF">
        <w:rPr>
          <w:b/>
          <w:lang w:eastAsia="ko-KR"/>
        </w:rPr>
        <w:t xml:space="preserve">ext meeting: </w:t>
      </w:r>
      <w:r>
        <w:rPr>
          <w:lang w:eastAsia="ko-KR"/>
        </w:rPr>
        <w:t>To be negotiated during the Thursday’s workshop</w:t>
      </w:r>
    </w:p>
    <w:p w:rsidR="00736CDF" w:rsidRPr="006648BF" w:rsidRDefault="00736CDF" w:rsidP="006648BF">
      <w:pPr>
        <w:widowControl w:val="0"/>
        <w:wordWrap w:val="0"/>
        <w:autoSpaceDE w:val="0"/>
        <w:autoSpaceDN w:val="0"/>
        <w:spacing w:before="0" w:after="160" w:line="259" w:lineRule="auto"/>
        <w:jc w:val="both"/>
        <w:rPr>
          <w:b/>
          <w:lang w:eastAsia="ko-KR"/>
        </w:rPr>
      </w:pPr>
    </w:p>
    <w:sectPr w:rsidR="00736CDF" w:rsidRPr="006648BF" w:rsidSect="00CB50F2">
      <w:footerReference w:type="default" r:id="rId11"/>
      <w:pgSz w:w="12240" w:h="15840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254E" w:rsidRDefault="003D254E">
      <w:pPr>
        <w:spacing w:after="0"/>
      </w:pPr>
      <w:r>
        <w:separator/>
      </w:r>
    </w:p>
  </w:endnote>
  <w:endnote w:type="continuationSeparator" w:id="0">
    <w:p w:rsidR="003D254E" w:rsidRDefault="003D2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50F2" w:rsidRDefault="00CB50F2" w:rsidP="00CB50F2">
    <w:pPr>
      <w:pStyle w:val="aff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E016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254E" w:rsidRDefault="003D254E">
      <w:pPr>
        <w:spacing w:after="0"/>
      </w:pPr>
      <w:r>
        <w:separator/>
      </w:r>
    </w:p>
  </w:footnote>
  <w:footnote w:type="continuationSeparator" w:id="0">
    <w:p w:rsidR="003D254E" w:rsidRDefault="003D25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D17F11"/>
    <w:multiLevelType w:val="hybridMultilevel"/>
    <w:tmpl w:val="7B8C50BA"/>
    <w:lvl w:ilvl="0" w:tplc="DD0819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A147D6C"/>
    <w:multiLevelType w:val="hybridMultilevel"/>
    <w:tmpl w:val="B734CD44"/>
    <w:lvl w:ilvl="0" w:tplc="9EC21BEC">
      <w:numFmt w:val="bullet"/>
      <w:lvlText w:val="-"/>
      <w:lvlJc w:val="left"/>
      <w:pPr>
        <w:ind w:left="432" w:hanging="360"/>
      </w:pPr>
      <w:rPr>
        <w:rFonts w:ascii="Palatino Linotype" w:eastAsia="바탕" w:hAnsi="Palatino Linotype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60C"/>
    <w:rsid w:val="00070820"/>
    <w:rsid w:val="00073354"/>
    <w:rsid w:val="000B314E"/>
    <w:rsid w:val="000D2324"/>
    <w:rsid w:val="001005E5"/>
    <w:rsid w:val="00107A25"/>
    <w:rsid w:val="001118FD"/>
    <w:rsid w:val="00152CC8"/>
    <w:rsid w:val="0017681F"/>
    <w:rsid w:val="001C4546"/>
    <w:rsid w:val="00276892"/>
    <w:rsid w:val="00291B7B"/>
    <w:rsid w:val="00292D82"/>
    <w:rsid w:val="002B6C94"/>
    <w:rsid w:val="002C6306"/>
    <w:rsid w:val="002E7469"/>
    <w:rsid w:val="002F4ABE"/>
    <w:rsid w:val="00397E46"/>
    <w:rsid w:val="003B1BCE"/>
    <w:rsid w:val="003B76D8"/>
    <w:rsid w:val="003C1B81"/>
    <w:rsid w:val="003C6B6C"/>
    <w:rsid w:val="003D254E"/>
    <w:rsid w:val="0041439B"/>
    <w:rsid w:val="004432E4"/>
    <w:rsid w:val="00444D8F"/>
    <w:rsid w:val="00505D52"/>
    <w:rsid w:val="0052642B"/>
    <w:rsid w:val="00557792"/>
    <w:rsid w:val="0057193B"/>
    <w:rsid w:val="005D655F"/>
    <w:rsid w:val="005E7D19"/>
    <w:rsid w:val="0061179C"/>
    <w:rsid w:val="0066086F"/>
    <w:rsid w:val="006648BF"/>
    <w:rsid w:val="00672A6F"/>
    <w:rsid w:val="006928B4"/>
    <w:rsid w:val="006D571F"/>
    <w:rsid w:val="006F5A3F"/>
    <w:rsid w:val="00714174"/>
    <w:rsid w:val="007253CC"/>
    <w:rsid w:val="00736CDF"/>
    <w:rsid w:val="007755F9"/>
    <w:rsid w:val="0078360C"/>
    <w:rsid w:val="007E016D"/>
    <w:rsid w:val="007F04E6"/>
    <w:rsid w:val="00842BFD"/>
    <w:rsid w:val="008431CB"/>
    <w:rsid w:val="008E2FAF"/>
    <w:rsid w:val="0093449B"/>
    <w:rsid w:val="009916AE"/>
    <w:rsid w:val="00A062FC"/>
    <w:rsid w:val="00A228C2"/>
    <w:rsid w:val="00A979E1"/>
    <w:rsid w:val="00B45E12"/>
    <w:rsid w:val="00B95CB4"/>
    <w:rsid w:val="00C21962"/>
    <w:rsid w:val="00C634C1"/>
    <w:rsid w:val="00C9013A"/>
    <w:rsid w:val="00CB50F2"/>
    <w:rsid w:val="00CC7F2C"/>
    <w:rsid w:val="00CF5C61"/>
    <w:rsid w:val="00CF5DB0"/>
    <w:rsid w:val="00D47FA6"/>
    <w:rsid w:val="00D6466C"/>
    <w:rsid w:val="00D90A37"/>
    <w:rsid w:val="00DA26E8"/>
    <w:rsid w:val="00DC2307"/>
    <w:rsid w:val="00DE0C64"/>
    <w:rsid w:val="00E52810"/>
    <w:rsid w:val="00E70F21"/>
    <w:rsid w:val="00EA3049"/>
    <w:rsid w:val="00EB43FE"/>
    <w:rsid w:val="00EF26E2"/>
    <w:rsid w:val="00F45ED3"/>
    <w:rsid w:val="00F560A1"/>
    <w:rsid w:val="00FC130B"/>
    <w:rsid w:val="00FC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ADAFCF"/>
  <w15:chartTrackingRefBased/>
  <w15:docId w15:val="{E53040F6-C35A-4027-8DA7-C2B4CDF0F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Ch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Ch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Ch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Meetingminutes">
    <w:name w:val="Meeting minutes"/>
    <w:basedOn w:val="a3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5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6">
    <w:name w:val="header"/>
    <w:basedOn w:val="a1"/>
    <w:link w:val="Char"/>
    <w:uiPriority w:val="99"/>
    <w:unhideWhenUsed/>
    <w:rsid w:val="00A979E1"/>
    <w:pPr>
      <w:spacing w:after="0"/>
    </w:pPr>
    <w:rPr>
      <w:rFonts w:eastAsiaTheme="minorEastAsia"/>
      <w:spacing w:val="0"/>
      <w:szCs w:val="21"/>
      <w:lang w:eastAsia="ja-JP"/>
    </w:rPr>
  </w:style>
  <w:style w:type="character" w:customStyle="1" w:styleId="Char">
    <w:name w:val="머리글 Char"/>
    <w:basedOn w:val="a2"/>
    <w:link w:val="a6"/>
    <w:uiPriority w:val="99"/>
    <w:rsid w:val="00A979E1"/>
    <w:rPr>
      <w:rFonts w:eastAsiaTheme="minorEastAsia"/>
      <w:szCs w:val="21"/>
      <w:lang w:eastAsia="ja-JP"/>
    </w:rPr>
  </w:style>
  <w:style w:type="character" w:styleId="a7">
    <w:name w:val="Placeholder Text"/>
    <w:basedOn w:val="a2"/>
    <w:uiPriority w:val="99"/>
    <w:semiHidden/>
    <w:rPr>
      <w:color w:val="808080"/>
    </w:rPr>
  </w:style>
  <w:style w:type="paragraph" w:styleId="a8">
    <w:name w:val="Balloon Text"/>
    <w:basedOn w:val="a1"/>
    <w:link w:val="Char0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Char0">
    <w:name w:val="풍선 도움말 텍스트 Char"/>
    <w:basedOn w:val="a2"/>
    <w:link w:val="a8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9">
    <w:name w:val="Bibliography"/>
    <w:basedOn w:val="a1"/>
    <w:next w:val="a1"/>
    <w:uiPriority w:val="37"/>
    <w:semiHidden/>
    <w:unhideWhenUsed/>
    <w:rsid w:val="00CF5C61"/>
  </w:style>
  <w:style w:type="paragraph" w:styleId="aa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rFonts w:eastAsiaTheme="minorEastAsia"/>
      <w:i/>
      <w:iCs/>
      <w:color w:val="F07F09" w:themeColor="accent1"/>
    </w:rPr>
  </w:style>
  <w:style w:type="paragraph" w:styleId="ab">
    <w:name w:val="Body Text"/>
    <w:basedOn w:val="a1"/>
    <w:link w:val="Char1"/>
    <w:uiPriority w:val="99"/>
    <w:semiHidden/>
    <w:unhideWhenUsed/>
    <w:rsid w:val="00CF5C61"/>
    <w:pPr>
      <w:spacing w:after="120"/>
    </w:pPr>
  </w:style>
  <w:style w:type="character" w:customStyle="1" w:styleId="Char1">
    <w:name w:val="본문 Char"/>
    <w:basedOn w:val="a2"/>
    <w:link w:val="ab"/>
    <w:uiPriority w:val="99"/>
    <w:semiHidden/>
    <w:rsid w:val="00CF5C61"/>
    <w:rPr>
      <w:spacing w:val="4"/>
    </w:rPr>
  </w:style>
  <w:style w:type="paragraph" w:styleId="22">
    <w:name w:val="Body Text 2"/>
    <w:basedOn w:val="a1"/>
    <w:link w:val="2Char0"/>
    <w:uiPriority w:val="99"/>
    <w:semiHidden/>
    <w:unhideWhenUsed/>
    <w:rsid w:val="00CF5C61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semiHidden/>
    <w:rsid w:val="00CF5C61"/>
    <w:rPr>
      <w:spacing w:val="4"/>
    </w:rPr>
  </w:style>
  <w:style w:type="paragraph" w:styleId="32">
    <w:name w:val="Body Text 3"/>
    <w:basedOn w:val="a1"/>
    <w:link w:val="3Char0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Char0">
    <w:name w:val="본문 3 Char"/>
    <w:basedOn w:val="a2"/>
    <w:link w:val="32"/>
    <w:uiPriority w:val="99"/>
    <w:semiHidden/>
    <w:rsid w:val="00CF5C61"/>
    <w:rPr>
      <w:spacing w:val="4"/>
      <w:szCs w:val="16"/>
    </w:rPr>
  </w:style>
  <w:style w:type="paragraph" w:styleId="ac">
    <w:name w:val="Body Text First Indent"/>
    <w:basedOn w:val="ab"/>
    <w:link w:val="Char2"/>
    <w:uiPriority w:val="99"/>
    <w:semiHidden/>
    <w:unhideWhenUsed/>
    <w:rsid w:val="00CF5C61"/>
    <w:pPr>
      <w:spacing w:after="240"/>
      <w:ind w:firstLine="360"/>
    </w:pPr>
  </w:style>
  <w:style w:type="character" w:customStyle="1" w:styleId="Char2">
    <w:name w:val="본문 첫 줄 들여쓰기 Char"/>
    <w:basedOn w:val="Char1"/>
    <w:link w:val="ac"/>
    <w:uiPriority w:val="99"/>
    <w:semiHidden/>
    <w:rsid w:val="00CF5C61"/>
    <w:rPr>
      <w:spacing w:val="4"/>
    </w:rPr>
  </w:style>
  <w:style w:type="paragraph" w:styleId="ad">
    <w:name w:val="Body Text Indent"/>
    <w:basedOn w:val="a1"/>
    <w:link w:val="Char3"/>
    <w:uiPriority w:val="99"/>
    <w:semiHidden/>
    <w:unhideWhenUsed/>
    <w:rsid w:val="00CF5C61"/>
    <w:pPr>
      <w:spacing w:after="120"/>
      <w:ind w:left="360"/>
    </w:pPr>
  </w:style>
  <w:style w:type="character" w:customStyle="1" w:styleId="Char3">
    <w:name w:val="본문 들여쓰기 Char"/>
    <w:basedOn w:val="a2"/>
    <w:link w:val="ad"/>
    <w:uiPriority w:val="99"/>
    <w:semiHidden/>
    <w:rsid w:val="00CF5C61"/>
    <w:rPr>
      <w:spacing w:val="4"/>
    </w:rPr>
  </w:style>
  <w:style w:type="paragraph" w:styleId="23">
    <w:name w:val="Body Text First Indent 2"/>
    <w:basedOn w:val="ad"/>
    <w:link w:val="2Char1"/>
    <w:uiPriority w:val="99"/>
    <w:semiHidden/>
    <w:unhideWhenUsed/>
    <w:rsid w:val="00CF5C61"/>
    <w:pPr>
      <w:spacing w:after="240"/>
      <w:ind w:firstLine="360"/>
    </w:pPr>
  </w:style>
  <w:style w:type="character" w:customStyle="1" w:styleId="2Char1">
    <w:name w:val="본문 첫 줄 들여쓰기 2 Char"/>
    <w:basedOn w:val="Char3"/>
    <w:link w:val="23"/>
    <w:uiPriority w:val="99"/>
    <w:semiHidden/>
    <w:rsid w:val="00CF5C61"/>
    <w:rPr>
      <w:spacing w:val="4"/>
    </w:rPr>
  </w:style>
  <w:style w:type="paragraph" w:styleId="24">
    <w:name w:val="Body Text Indent 2"/>
    <w:basedOn w:val="a1"/>
    <w:link w:val="2Char2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Char2">
    <w:name w:val="본문 들여쓰기 2 Char"/>
    <w:basedOn w:val="a2"/>
    <w:link w:val="24"/>
    <w:uiPriority w:val="99"/>
    <w:semiHidden/>
    <w:rsid w:val="00CF5C61"/>
    <w:rPr>
      <w:spacing w:val="4"/>
    </w:rPr>
  </w:style>
  <w:style w:type="paragraph" w:styleId="33">
    <w:name w:val="Body Text Indent 3"/>
    <w:basedOn w:val="a1"/>
    <w:link w:val="3Char1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2"/>
    <w:link w:val="33"/>
    <w:uiPriority w:val="99"/>
    <w:semiHidden/>
    <w:rsid w:val="00CF5C61"/>
    <w:rPr>
      <w:spacing w:val="4"/>
      <w:szCs w:val="16"/>
    </w:rPr>
  </w:style>
  <w:style w:type="character" w:styleId="ae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0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1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2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3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4">
    <w:name w:val="annotation text"/>
    <w:basedOn w:val="a1"/>
    <w:link w:val="Char4"/>
    <w:uiPriority w:val="99"/>
    <w:semiHidden/>
    <w:unhideWhenUsed/>
    <w:rsid w:val="00CF5C61"/>
    <w:rPr>
      <w:szCs w:val="20"/>
    </w:rPr>
  </w:style>
  <w:style w:type="character" w:customStyle="1" w:styleId="Char4">
    <w:name w:val="메모 텍스트 Char"/>
    <w:basedOn w:val="a2"/>
    <w:link w:val="af4"/>
    <w:uiPriority w:val="99"/>
    <w:semiHidden/>
    <w:rsid w:val="00CF5C61"/>
    <w:rPr>
      <w:spacing w:val="4"/>
      <w:szCs w:val="20"/>
    </w:rPr>
  </w:style>
  <w:style w:type="paragraph" w:styleId="af5">
    <w:name w:val="annotation subject"/>
    <w:basedOn w:val="af4"/>
    <w:next w:val="af4"/>
    <w:link w:val="Char5"/>
    <w:uiPriority w:val="99"/>
    <w:semiHidden/>
    <w:unhideWhenUsed/>
    <w:rsid w:val="00CF5C61"/>
    <w:rPr>
      <w:b/>
      <w:bCs/>
    </w:rPr>
  </w:style>
  <w:style w:type="character" w:customStyle="1" w:styleId="Char5">
    <w:name w:val="메모 주제 Char"/>
    <w:basedOn w:val="Char4"/>
    <w:link w:val="af5"/>
    <w:uiPriority w:val="99"/>
    <w:semiHidden/>
    <w:rsid w:val="00CF5C61"/>
    <w:rPr>
      <w:b/>
      <w:bCs/>
      <w:spacing w:val="4"/>
      <w:szCs w:val="20"/>
    </w:rPr>
  </w:style>
  <w:style w:type="table" w:styleId="af6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7">
    <w:name w:val="Document Map"/>
    <w:basedOn w:val="a1"/>
    <w:link w:val="Char6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Char6">
    <w:name w:val="문서 구조 Char"/>
    <w:basedOn w:val="a2"/>
    <w:link w:val="af7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8">
    <w:name w:val="E-mail Signature"/>
    <w:basedOn w:val="a1"/>
    <w:link w:val="Char7"/>
    <w:uiPriority w:val="99"/>
    <w:semiHidden/>
    <w:unhideWhenUsed/>
    <w:rsid w:val="00CF5C61"/>
    <w:pPr>
      <w:spacing w:after="0"/>
    </w:pPr>
  </w:style>
  <w:style w:type="character" w:customStyle="1" w:styleId="Char7">
    <w:name w:val="전자 메일 서명 Char"/>
    <w:basedOn w:val="a2"/>
    <w:link w:val="af8"/>
    <w:uiPriority w:val="99"/>
    <w:semiHidden/>
    <w:rsid w:val="00CF5C61"/>
    <w:rPr>
      <w:spacing w:val="4"/>
    </w:rPr>
  </w:style>
  <w:style w:type="character" w:styleId="af9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a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b">
    <w:name w:val="endnote text"/>
    <w:basedOn w:val="a1"/>
    <w:link w:val="Char8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Char8">
    <w:name w:val="미주 텍스트 Char"/>
    <w:basedOn w:val="a2"/>
    <w:link w:val="afb"/>
    <w:uiPriority w:val="99"/>
    <w:semiHidden/>
    <w:rsid w:val="00CF5C61"/>
    <w:rPr>
      <w:spacing w:val="4"/>
      <w:szCs w:val="20"/>
    </w:rPr>
  </w:style>
  <w:style w:type="paragraph" w:styleId="afc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d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e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">
    <w:name w:val="footer"/>
    <w:basedOn w:val="a1"/>
    <w:link w:val="Char9"/>
    <w:uiPriority w:val="99"/>
    <w:unhideWhenUsed/>
    <w:rsid w:val="00CB50F2"/>
    <w:pPr>
      <w:spacing w:before="0" w:after="0"/>
      <w:jc w:val="right"/>
    </w:pPr>
    <w:rPr>
      <w:rFonts w:eastAsiaTheme="minorEastAsia"/>
      <w:spacing w:val="0"/>
      <w:szCs w:val="21"/>
      <w:lang w:eastAsia="ja-JP"/>
    </w:rPr>
  </w:style>
  <w:style w:type="character" w:customStyle="1" w:styleId="Char9">
    <w:name w:val="바닥글 Char"/>
    <w:basedOn w:val="a2"/>
    <w:link w:val="aff"/>
    <w:uiPriority w:val="99"/>
    <w:rsid w:val="00CB50F2"/>
    <w:rPr>
      <w:rFonts w:eastAsiaTheme="minorEastAsia"/>
      <w:szCs w:val="21"/>
      <w:lang w:eastAsia="ja-JP"/>
    </w:rPr>
  </w:style>
  <w:style w:type="character" w:styleId="aff0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1">
    <w:name w:val="footnote text"/>
    <w:basedOn w:val="a1"/>
    <w:link w:val="Chara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Chara">
    <w:name w:val="각주 텍스트 Char"/>
    <w:basedOn w:val="a2"/>
    <w:link w:val="aff1"/>
    <w:uiPriority w:val="99"/>
    <w:semiHidden/>
    <w:rsid w:val="00CF5C61"/>
    <w:rPr>
      <w:spacing w:val="4"/>
      <w:szCs w:val="20"/>
    </w:rPr>
  </w:style>
  <w:style w:type="table" w:styleId="10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4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42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2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5-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5-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-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5-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60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0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Char">
    <w:name w:val="제목 1 Char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Char">
    <w:name w:val="제목 2 Char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Char">
    <w:name w:val="제목 3 Char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Char">
    <w:name w:val="제목 4 Char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Char">
    <w:name w:val="제목 5 Char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Char">
    <w:name w:val="제목 6 Char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Char">
    <w:name w:val="제목 7 Char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Char">
    <w:name w:val="제목 8 Char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Char">
    <w:name w:val="제목 9 Char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Char">
    <w:name w:val="HTML 주소 Char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1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2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4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Char0">
    <w:name w:val="미리 서식이 지정된 HTML Char"/>
    <w:basedOn w:val="a2"/>
    <w:link w:val="HTML5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6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2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6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5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3">
    <w:name w:val="index heading"/>
    <w:basedOn w:val="a1"/>
    <w:next w:val="11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4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5">
    <w:name w:val="Intense Quote"/>
    <w:basedOn w:val="a1"/>
    <w:next w:val="a1"/>
    <w:link w:val="Charb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Charb">
    <w:name w:val="강한 인용 Char"/>
    <w:basedOn w:val="a2"/>
    <w:link w:val="aff5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6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7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8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9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a">
    <w:name w:val="line number"/>
    <w:basedOn w:val="a2"/>
    <w:uiPriority w:val="99"/>
    <w:semiHidden/>
    <w:unhideWhenUsed/>
    <w:rsid w:val="00CF5C61"/>
  </w:style>
  <w:style w:type="paragraph" w:styleId="affb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7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6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c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8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7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d">
    <w:name w:val="List Paragraph"/>
    <w:basedOn w:val="a1"/>
    <w:uiPriority w:val="34"/>
    <w:unhideWhenUsed/>
    <w:qFormat/>
    <w:rsid w:val="00CF5C61"/>
    <w:pPr>
      <w:ind w:left="720"/>
      <w:contextualSpacing/>
    </w:pPr>
  </w:style>
  <w:style w:type="table" w:styleId="12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-20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-30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40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-50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-60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29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0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0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0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0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0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8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0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0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0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0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0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6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0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0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0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0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0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2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e">
    <w:name w:val="macro"/>
    <w:link w:val="Charc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Charc">
    <w:name w:val="매크로 텍스트 Char"/>
    <w:basedOn w:val="a2"/>
    <w:link w:val="affe"/>
    <w:uiPriority w:val="99"/>
    <w:semiHidden/>
    <w:rsid w:val="00CF5C61"/>
    <w:rPr>
      <w:rFonts w:ascii="Consolas" w:hAnsi="Consolas"/>
      <w:spacing w:val="4"/>
      <w:szCs w:val="20"/>
    </w:rPr>
  </w:style>
  <w:style w:type="table" w:styleId="13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">
    <w:name w:val="Message Header"/>
    <w:basedOn w:val="a1"/>
    <w:link w:val="Chard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d">
    <w:name w:val="메시지 머리글 Char"/>
    <w:basedOn w:val="a2"/>
    <w:link w:val="afff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0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1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2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3">
    <w:name w:val="Note Heading"/>
    <w:basedOn w:val="a1"/>
    <w:next w:val="a1"/>
    <w:link w:val="Chare"/>
    <w:uiPriority w:val="99"/>
    <w:semiHidden/>
    <w:unhideWhenUsed/>
    <w:rsid w:val="00CF5C61"/>
    <w:pPr>
      <w:spacing w:after="0"/>
    </w:pPr>
  </w:style>
  <w:style w:type="character" w:customStyle="1" w:styleId="Chare">
    <w:name w:val="각주/미주 머리글 Char"/>
    <w:basedOn w:val="a2"/>
    <w:link w:val="afff3"/>
    <w:uiPriority w:val="99"/>
    <w:semiHidden/>
    <w:rsid w:val="00CF5C61"/>
    <w:rPr>
      <w:spacing w:val="4"/>
    </w:rPr>
  </w:style>
  <w:style w:type="character" w:styleId="afff4">
    <w:name w:val="page number"/>
    <w:basedOn w:val="a2"/>
    <w:uiPriority w:val="99"/>
    <w:semiHidden/>
    <w:unhideWhenUsed/>
    <w:rsid w:val="00CF5C61"/>
  </w:style>
  <w:style w:type="table" w:styleId="16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5">
    <w:name w:val="Plain Text"/>
    <w:basedOn w:val="a1"/>
    <w:link w:val="Charf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Charf">
    <w:name w:val="글자만 Char"/>
    <w:basedOn w:val="a2"/>
    <w:link w:val="afff5"/>
    <w:uiPriority w:val="99"/>
    <w:semiHidden/>
    <w:rsid w:val="00CF5C61"/>
    <w:rPr>
      <w:rFonts w:ascii="Consolas" w:hAnsi="Consolas"/>
      <w:spacing w:val="4"/>
      <w:szCs w:val="21"/>
    </w:rPr>
  </w:style>
  <w:style w:type="paragraph" w:styleId="afff6">
    <w:name w:val="Quote"/>
    <w:basedOn w:val="a1"/>
    <w:next w:val="a1"/>
    <w:link w:val="Charf0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0">
    <w:name w:val="인용 Char"/>
    <w:basedOn w:val="a2"/>
    <w:link w:val="afff6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7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8">
    <w:name w:val="Subtitle"/>
    <w:basedOn w:val="a1"/>
    <w:link w:val="Charf1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rFonts w:eastAsiaTheme="minorEastAsia"/>
      <w:color w:val="5A5A5A" w:themeColor="text1" w:themeTint="A5"/>
      <w:spacing w:val="0"/>
    </w:rPr>
  </w:style>
  <w:style w:type="character" w:customStyle="1" w:styleId="Charf1">
    <w:name w:val="부제 Char"/>
    <w:basedOn w:val="a2"/>
    <w:link w:val="afff8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9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310">
    <w:name w:val="Table 3D effects 1"/>
    <w:basedOn w:val="a3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3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3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3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a">
    <w:name w:val="Table Contemporary"/>
    <w:basedOn w:val="a3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b">
    <w:name w:val="Table Elegant"/>
    <w:basedOn w:val="a3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c">
    <w:name w:val="Table Grid"/>
    <w:basedOn w:val="a3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a">
    <w:name w:val="Table Grid 1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3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d">
    <w:name w:val="Grid Table Light"/>
    <w:basedOn w:val="a3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3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3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e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0">
    <w:name w:val="Table Professional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3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3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3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3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1">
    <w:name w:val="Table Theme"/>
    <w:basedOn w:val="a3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3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3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3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2">
    <w:name w:val="Title"/>
    <w:basedOn w:val="a1"/>
    <w:link w:val="Charf2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Charf2">
    <w:name w:val="제목 Char"/>
    <w:basedOn w:val="a2"/>
    <w:link w:val="affff2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3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2f6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4c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5b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65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75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9353259\Downloads\tf03463080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A2AF68260F24D4D81B827EEAA1BE4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527E90-5E28-4432-99F0-0C242F3C6320}"/>
      </w:docPartPr>
      <w:docPartBody>
        <w:p w:rsidR="0039743E" w:rsidRDefault="00E11B99">
          <w:pPr>
            <w:pStyle w:val="5A2AF68260F24D4D81B827EEAA1BE499"/>
          </w:pPr>
          <w:r>
            <w:t>Meeting date | time</w:t>
          </w:r>
        </w:p>
      </w:docPartBody>
    </w:docPart>
    <w:docPart>
      <w:docPartPr>
        <w:name w:val="9426304AECEF4E759F16644547F9AE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6F680-C8B7-49EA-826F-4B3AEA379AD6}"/>
      </w:docPartPr>
      <w:docPartBody>
        <w:p w:rsidR="0039743E" w:rsidRDefault="00E11B99">
          <w:pPr>
            <w:pStyle w:val="9426304AECEF4E759F16644547F9AEA9"/>
          </w:pPr>
          <w:r w:rsidRPr="003665F5">
            <w:rPr>
              <w:rStyle w:val="a4"/>
            </w:rPr>
            <w:t>Date</w:t>
          </w:r>
        </w:p>
      </w:docPartBody>
    </w:docPart>
    <w:docPart>
      <w:docPartPr>
        <w:name w:val="DC2FF0A38D4F48FEA1D0AEA02FE89A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E19756-1FF4-49C8-8115-A0B556F5A593}"/>
      </w:docPartPr>
      <w:docPartBody>
        <w:p w:rsidR="0039743E" w:rsidRDefault="00E11B99">
          <w:pPr>
            <w:pStyle w:val="DC2FF0A38D4F48FEA1D0AEA02FE89A28"/>
          </w:pPr>
          <w:r w:rsidRPr="003665F5">
            <w:rPr>
              <w:rStyle w:val="a4"/>
            </w:rPr>
            <w:t>Time</w:t>
          </w:r>
        </w:p>
      </w:docPartBody>
    </w:docPart>
    <w:docPart>
      <w:docPartPr>
        <w:name w:val="2098EB88023C4FDABFA64ED7F0243A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B7DFA-18A2-4492-9B7C-E3F41BA37CD5}"/>
      </w:docPartPr>
      <w:docPartBody>
        <w:p w:rsidR="0039743E" w:rsidRDefault="00E11B99">
          <w:pPr>
            <w:pStyle w:val="2098EB88023C4FDABFA64ED7F0243A9D"/>
          </w:pPr>
          <w:r>
            <w:t>Meeting location</w:t>
          </w:r>
        </w:p>
      </w:docPartBody>
    </w:docPart>
    <w:docPart>
      <w:docPartPr>
        <w:name w:val="DE8A5961FF2049B6807629ADDBF82A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4F670-5B2B-4F42-8BB6-A89CBA789A23}"/>
      </w:docPartPr>
      <w:docPartBody>
        <w:p w:rsidR="0039743E" w:rsidRDefault="00E11B99">
          <w:pPr>
            <w:pStyle w:val="DE8A5961FF2049B6807629ADDBF82A24"/>
          </w:pPr>
          <w:r>
            <w:rPr>
              <w:rStyle w:val="a4"/>
            </w:rPr>
            <w:t>Location</w:t>
          </w:r>
        </w:p>
      </w:docPartBody>
    </w:docPart>
    <w:docPart>
      <w:docPartPr>
        <w:name w:val="A848AA8158494FE29E4D211E437680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2B404A-D221-48B1-9D92-91D9882F2C74}"/>
      </w:docPartPr>
      <w:docPartBody>
        <w:p w:rsidR="0039743E" w:rsidRDefault="00E11B99">
          <w:pPr>
            <w:pStyle w:val="A848AA8158494FE29E4D211E43768046"/>
          </w:pPr>
          <w:r w:rsidRPr="00A979E1">
            <w:t>Meeting called by</w:t>
          </w:r>
        </w:p>
      </w:docPartBody>
    </w:docPart>
    <w:docPart>
      <w:docPartPr>
        <w:name w:val="AC26FBCA29014776901E0946964D0F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BA7A7F-2D7B-425C-82A2-118FD2003DA9}"/>
      </w:docPartPr>
      <w:docPartBody>
        <w:p w:rsidR="0039743E" w:rsidRDefault="00E11B99">
          <w:pPr>
            <w:pStyle w:val="AC26FBCA29014776901E0946964D0FAA"/>
          </w:pPr>
          <w:r w:rsidRPr="00A979E1">
            <w:t>Note taker</w:t>
          </w:r>
        </w:p>
      </w:docPartBody>
    </w:docPart>
    <w:docPart>
      <w:docPartPr>
        <w:name w:val="8C0DDF2F5FEE437184F9C55E766583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3C4CD-51C8-4432-B10C-8D9D55E9FA7C}"/>
      </w:docPartPr>
      <w:docPartBody>
        <w:p w:rsidR="0039743E" w:rsidRDefault="00E11B99">
          <w:pPr>
            <w:pStyle w:val="8C0DDF2F5FEE437184F9C55E7665831B"/>
          </w:pPr>
          <w:r w:rsidRPr="00A979E1">
            <w:t>Timekeeper</w:t>
          </w:r>
        </w:p>
      </w:docPartBody>
    </w:docPart>
    <w:docPart>
      <w:docPartPr>
        <w:name w:val="74E1CD89BEE14326A9827EAFAEB39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6AC16-F678-4A44-AA09-F5F656FC4B54}"/>
      </w:docPartPr>
      <w:docPartBody>
        <w:p w:rsidR="0039743E" w:rsidRDefault="00E11B99">
          <w:pPr>
            <w:pStyle w:val="74E1CD89BEE14326A9827EAFAEB39AF8"/>
          </w:pPr>
          <w:r w:rsidRPr="00137619">
            <w:t>Attendees</w:t>
          </w:r>
        </w:p>
      </w:docPartBody>
    </w:docPart>
    <w:docPart>
      <w:docPartPr>
        <w:name w:val="A350C6A96A6049A6AB20375B0EB57D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1DE9F2-A792-45FD-B97B-B941FF8050FD}"/>
      </w:docPartPr>
      <w:docPartBody>
        <w:p w:rsidR="0039743E" w:rsidRDefault="00E11B99">
          <w:pPr>
            <w:pStyle w:val="A350C6A96A6049A6AB20375B0EB57D7B"/>
          </w:pPr>
          <w:r>
            <w:t>Attendees</w:t>
          </w:r>
        </w:p>
      </w:docPartBody>
    </w:docPart>
    <w:docPart>
      <w:docPartPr>
        <w:name w:val="165AE8B7111F4AD796493FFE3DF58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6935AB-8314-40CE-B59F-A65E93E28F18}"/>
      </w:docPartPr>
      <w:docPartBody>
        <w:p w:rsidR="0039743E" w:rsidRDefault="00E11B99">
          <w:pPr>
            <w:pStyle w:val="165AE8B7111F4AD796493FFE3DF584D8"/>
          </w:pPr>
          <w:r>
            <w:t>Discussion</w:t>
          </w:r>
        </w:p>
      </w:docPartBody>
    </w:docPart>
    <w:docPart>
      <w:docPartPr>
        <w:name w:val="CDEFD3D51A404D39AE24498926486C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10AFC-22B0-4C90-90F2-7940C7820267}"/>
      </w:docPartPr>
      <w:docPartBody>
        <w:p w:rsidR="0039743E" w:rsidRDefault="00E11B99">
          <w:pPr>
            <w:pStyle w:val="CDEFD3D51A404D39AE24498926486CC4"/>
          </w:pPr>
          <w:r>
            <w:t>Conversation</w:t>
          </w:r>
        </w:p>
      </w:docPartBody>
    </w:docPart>
    <w:docPart>
      <w:docPartPr>
        <w:name w:val="DB7E7213E7984E7487A679CD9F739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06EF6-1BD8-44F6-BFED-7E7954EA7A8B}"/>
      </w:docPartPr>
      <w:docPartBody>
        <w:p w:rsidR="0039743E" w:rsidRDefault="00E11B99">
          <w:pPr>
            <w:pStyle w:val="DB7E7213E7984E7487A679CD9F739506"/>
          </w:pPr>
          <w:r w:rsidRPr="00E52810">
            <w:t>Action items</w:t>
          </w:r>
        </w:p>
      </w:docPartBody>
    </w:docPart>
    <w:docPart>
      <w:docPartPr>
        <w:name w:val="CD6BC1B5B3C24E5FAB9B3642419CF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F29A8-A7A6-461A-909D-77E19DE56832}"/>
      </w:docPartPr>
      <w:docPartBody>
        <w:p w:rsidR="0039743E" w:rsidRDefault="00E11B99">
          <w:pPr>
            <w:pStyle w:val="CD6BC1B5B3C24E5FAB9B3642419CF648"/>
          </w:pPr>
          <w:r w:rsidRPr="00E52810">
            <w:t>Person responsible</w:t>
          </w:r>
        </w:p>
      </w:docPartBody>
    </w:docPart>
    <w:docPart>
      <w:docPartPr>
        <w:name w:val="B4F8A76928DD48358B7960A82613DF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8572D-07DA-429E-ACEB-F434813310A3}"/>
      </w:docPartPr>
      <w:docPartBody>
        <w:p w:rsidR="0039743E" w:rsidRDefault="00E11B99">
          <w:pPr>
            <w:pStyle w:val="B4F8A76928DD48358B7960A82613DFB4"/>
          </w:pPr>
          <w:r w:rsidRPr="00E52810">
            <w:t>Deadline</w:t>
          </w:r>
        </w:p>
      </w:docPartBody>
    </w:docPart>
    <w:docPart>
      <w:docPartPr>
        <w:name w:val="6C625575E39444B28A1B2DCAA6166A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F7912E-B91B-435C-94FB-C1EF54DAE8E5}"/>
      </w:docPartPr>
      <w:docPartBody>
        <w:p w:rsidR="0039743E" w:rsidRDefault="00E11B99">
          <w:pPr>
            <w:pStyle w:val="6C625575E39444B28A1B2DCAA6166A75"/>
          </w:pPr>
          <w:r w:rsidRPr="00E52810">
            <w:t>Topic</w:t>
          </w:r>
          <w:r>
            <w:t xml:space="preserve"> 1</w:t>
          </w:r>
        </w:p>
      </w:docPartBody>
    </w:docPart>
    <w:docPart>
      <w:docPartPr>
        <w:name w:val="3B1088B123B64712AE6E369F4A68C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B8288-5319-4F79-B7F6-A80C1C7C59BE}"/>
      </w:docPartPr>
      <w:docPartBody>
        <w:p w:rsidR="0039743E" w:rsidRDefault="00E11B99">
          <w:pPr>
            <w:pStyle w:val="3B1088B123B64712AE6E369F4A68C65A"/>
          </w:pPr>
          <w:r w:rsidRPr="00E52810">
            <w:t>Topic</w:t>
          </w:r>
          <w:r>
            <w:t xml:space="preserve"> 2</w:t>
          </w:r>
        </w:p>
      </w:docPartBody>
    </w:docPart>
    <w:docPart>
      <w:docPartPr>
        <w:name w:val="2D2122FA06A0437C88F2E0278202B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37E94-46B8-4159-B88E-2236E949083A}"/>
      </w:docPartPr>
      <w:docPartBody>
        <w:p w:rsidR="0039743E" w:rsidRDefault="00E11B99">
          <w:pPr>
            <w:pStyle w:val="2D2122FA06A0437C88F2E0278202B0EF"/>
          </w:pPr>
          <w:r>
            <w:t>Special notes</w:t>
          </w:r>
        </w:p>
      </w:docPartBody>
    </w:docPart>
    <w:docPart>
      <w:docPartPr>
        <w:name w:val="729FFAC36CD14C87A190E4DB95C00F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DD250-4967-4468-B2BE-AADAF7C15ADC}"/>
      </w:docPartPr>
      <w:docPartBody>
        <w:p w:rsidR="0039743E" w:rsidRDefault="00E11B99">
          <w:pPr>
            <w:pStyle w:val="729FFAC36CD14C87A190E4DB95C00F3C"/>
          </w:pPr>
          <w:r>
            <w:t>Type additional notes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FB9"/>
    <w:rsid w:val="00293674"/>
    <w:rsid w:val="0039743E"/>
    <w:rsid w:val="00514FB9"/>
    <w:rsid w:val="006E2A83"/>
    <w:rsid w:val="00837024"/>
    <w:rsid w:val="00CA2211"/>
    <w:rsid w:val="00E1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2B89E1B1C874C01935FEA125DD52BC9">
    <w:name w:val="D2B89E1B1C874C01935FEA125DD52BC9"/>
  </w:style>
  <w:style w:type="paragraph" w:customStyle="1" w:styleId="2799213C190C48AF879C6BC39966C26F">
    <w:name w:val="2799213C190C48AF879C6BC39966C26F"/>
  </w:style>
  <w:style w:type="character" w:styleId="a3">
    <w:name w:val="Subtle Reference"/>
    <w:basedOn w:val="a0"/>
    <w:uiPriority w:val="2"/>
    <w:qFormat/>
    <w:rPr>
      <w:caps/>
      <w:smallCaps w:val="0"/>
      <w:color w:val="ED7D31" w:themeColor="accent2"/>
    </w:rPr>
  </w:style>
  <w:style w:type="paragraph" w:customStyle="1" w:styleId="2E54B99F92364C26862F5BFA22320990">
    <w:name w:val="2E54B99F92364C26862F5BFA22320990"/>
  </w:style>
  <w:style w:type="paragraph" w:customStyle="1" w:styleId="5A2AF68260F24D4D81B827EEAA1BE499">
    <w:name w:val="5A2AF68260F24D4D81B827EEAA1BE499"/>
  </w:style>
  <w:style w:type="character" w:styleId="a4">
    <w:name w:val="Subtle Emphasis"/>
    <w:basedOn w:val="a0"/>
    <w:uiPriority w:val="10"/>
    <w:qFormat/>
    <w:rPr>
      <w:i/>
      <w:iCs/>
      <w:color w:val="auto"/>
    </w:rPr>
  </w:style>
  <w:style w:type="paragraph" w:customStyle="1" w:styleId="9426304AECEF4E759F16644547F9AEA9">
    <w:name w:val="9426304AECEF4E759F16644547F9AEA9"/>
  </w:style>
  <w:style w:type="paragraph" w:customStyle="1" w:styleId="DC2FF0A38D4F48FEA1D0AEA02FE89A28">
    <w:name w:val="DC2FF0A38D4F48FEA1D0AEA02FE89A28"/>
  </w:style>
  <w:style w:type="paragraph" w:customStyle="1" w:styleId="2098EB88023C4FDABFA64ED7F0243A9D">
    <w:name w:val="2098EB88023C4FDABFA64ED7F0243A9D"/>
  </w:style>
  <w:style w:type="paragraph" w:customStyle="1" w:styleId="DE8A5961FF2049B6807629ADDBF82A24">
    <w:name w:val="DE8A5961FF2049B6807629ADDBF82A24"/>
  </w:style>
  <w:style w:type="paragraph" w:customStyle="1" w:styleId="A848AA8158494FE29E4D211E43768046">
    <w:name w:val="A848AA8158494FE29E4D211E43768046"/>
  </w:style>
  <w:style w:type="paragraph" w:customStyle="1" w:styleId="0F09F91DD98048F2BAA89470A522781D">
    <w:name w:val="0F09F91DD98048F2BAA89470A522781D"/>
  </w:style>
  <w:style w:type="paragraph" w:customStyle="1" w:styleId="300FC1AE3C9C41C5A378217182DA774E">
    <w:name w:val="300FC1AE3C9C41C5A378217182DA774E"/>
  </w:style>
  <w:style w:type="paragraph" w:customStyle="1" w:styleId="57423086760E45F487CB90DB83CF5E7E">
    <w:name w:val="57423086760E45F487CB90DB83CF5E7E"/>
  </w:style>
  <w:style w:type="paragraph" w:customStyle="1" w:styleId="3D240A75093641549BD446969E2882BD">
    <w:name w:val="3D240A75093641549BD446969E2882BD"/>
  </w:style>
  <w:style w:type="paragraph" w:customStyle="1" w:styleId="AC26FBCA29014776901E0946964D0FAA">
    <w:name w:val="AC26FBCA29014776901E0946964D0FAA"/>
  </w:style>
  <w:style w:type="paragraph" w:customStyle="1" w:styleId="8C0DDF2F5FEE437184F9C55E7665831B">
    <w:name w:val="8C0DDF2F5FEE437184F9C55E7665831B"/>
  </w:style>
  <w:style w:type="paragraph" w:customStyle="1" w:styleId="74E1CD89BEE14326A9827EAFAEB39AF8">
    <w:name w:val="74E1CD89BEE14326A9827EAFAEB39AF8"/>
  </w:style>
  <w:style w:type="paragraph" w:customStyle="1" w:styleId="A350C6A96A6049A6AB20375B0EB57D7B">
    <w:name w:val="A350C6A96A6049A6AB20375B0EB57D7B"/>
  </w:style>
  <w:style w:type="paragraph" w:customStyle="1" w:styleId="027E849238A04794ABC6142393DED03C">
    <w:name w:val="027E849238A04794ABC6142393DED03C"/>
  </w:style>
  <w:style w:type="paragraph" w:customStyle="1" w:styleId="551A81312A4B4CA1852EBAF06240447D">
    <w:name w:val="551A81312A4B4CA1852EBAF06240447D"/>
  </w:style>
  <w:style w:type="paragraph" w:customStyle="1" w:styleId="C7C487D91E7A4CB09E767FA95C7E8B08">
    <w:name w:val="C7C487D91E7A4CB09E767FA95C7E8B08"/>
  </w:style>
  <w:style w:type="paragraph" w:customStyle="1" w:styleId="4355441A9FF242BAB9A6635F1583355E">
    <w:name w:val="4355441A9FF242BAB9A6635F1583355E"/>
  </w:style>
  <w:style w:type="paragraph" w:customStyle="1" w:styleId="2C2438C5B28445D3B5211945E32583AE">
    <w:name w:val="2C2438C5B28445D3B5211945E32583AE"/>
  </w:style>
  <w:style w:type="paragraph" w:customStyle="1" w:styleId="B6F68432BD52451EB9E6C916A7033294">
    <w:name w:val="B6F68432BD52451EB9E6C916A7033294"/>
  </w:style>
  <w:style w:type="paragraph" w:customStyle="1" w:styleId="18C23A8ACFD8475CB1E9BF885AF4E86B">
    <w:name w:val="18C23A8ACFD8475CB1E9BF885AF4E86B"/>
  </w:style>
  <w:style w:type="paragraph" w:customStyle="1" w:styleId="165AE8B7111F4AD796493FFE3DF584D8">
    <w:name w:val="165AE8B7111F4AD796493FFE3DF584D8"/>
  </w:style>
  <w:style w:type="paragraph" w:customStyle="1" w:styleId="CDEFD3D51A404D39AE24498926486CC4">
    <w:name w:val="CDEFD3D51A404D39AE24498926486CC4"/>
  </w:style>
  <w:style w:type="paragraph" w:customStyle="1" w:styleId="4C15091C54CF4767A9D177347218ABFA">
    <w:name w:val="4C15091C54CF4767A9D177347218ABFA"/>
  </w:style>
  <w:style w:type="paragraph" w:customStyle="1" w:styleId="D81CFC666D56454FB66C7339B2849B62">
    <w:name w:val="D81CFC666D56454FB66C7339B2849B62"/>
  </w:style>
  <w:style w:type="paragraph" w:customStyle="1" w:styleId="DB7E7213E7984E7487A679CD9F739506">
    <w:name w:val="DB7E7213E7984E7487A679CD9F739506"/>
  </w:style>
  <w:style w:type="paragraph" w:customStyle="1" w:styleId="CD6BC1B5B3C24E5FAB9B3642419CF648">
    <w:name w:val="CD6BC1B5B3C24E5FAB9B3642419CF648"/>
  </w:style>
  <w:style w:type="paragraph" w:customStyle="1" w:styleId="B4F8A76928DD48358B7960A82613DFB4">
    <w:name w:val="B4F8A76928DD48358B7960A82613DFB4"/>
  </w:style>
  <w:style w:type="paragraph" w:customStyle="1" w:styleId="6C625575E39444B28A1B2DCAA6166A75">
    <w:name w:val="6C625575E39444B28A1B2DCAA6166A75"/>
  </w:style>
  <w:style w:type="paragraph" w:customStyle="1" w:styleId="6174409D6CA84C2881FB614946928C73">
    <w:name w:val="6174409D6CA84C2881FB614946928C73"/>
  </w:style>
  <w:style w:type="paragraph" w:customStyle="1" w:styleId="D39CC992C6E1409783E451D2A7047ACB">
    <w:name w:val="D39CC992C6E1409783E451D2A7047ACB"/>
  </w:style>
  <w:style w:type="paragraph" w:customStyle="1" w:styleId="3B1088B123B64712AE6E369F4A68C65A">
    <w:name w:val="3B1088B123B64712AE6E369F4A68C65A"/>
  </w:style>
  <w:style w:type="paragraph" w:customStyle="1" w:styleId="E0C29E1718F24244B064B318951689C7">
    <w:name w:val="E0C29E1718F24244B064B318951689C7"/>
  </w:style>
  <w:style w:type="paragraph" w:customStyle="1" w:styleId="0B8E560B752F411DBBB126715F254712">
    <w:name w:val="0B8E560B752F411DBBB126715F254712"/>
  </w:style>
  <w:style w:type="paragraph" w:customStyle="1" w:styleId="20844A54C1AC4BEAB2C155C9F7A93E86">
    <w:name w:val="20844A54C1AC4BEAB2C155C9F7A93E86"/>
  </w:style>
  <w:style w:type="paragraph" w:customStyle="1" w:styleId="B0C626DE70D94D61B395A8F28FABFF31">
    <w:name w:val="B0C626DE70D94D61B395A8F28FABFF31"/>
  </w:style>
  <w:style w:type="paragraph" w:customStyle="1" w:styleId="B4326E8C798245DD91B854EB5E0C11C7">
    <w:name w:val="B4326E8C798245DD91B854EB5E0C11C7"/>
  </w:style>
  <w:style w:type="paragraph" w:customStyle="1" w:styleId="D5EECB35A7CD45069B61B25429CBEC33">
    <w:name w:val="D5EECB35A7CD45069B61B25429CBEC33"/>
  </w:style>
  <w:style w:type="paragraph" w:customStyle="1" w:styleId="0BEE1213CA354D63B1981CFA012F27D7">
    <w:name w:val="0BEE1213CA354D63B1981CFA012F27D7"/>
  </w:style>
  <w:style w:type="paragraph" w:customStyle="1" w:styleId="69E719B405404F26B66BCBBADC87E432">
    <w:name w:val="69E719B405404F26B66BCBBADC87E432"/>
  </w:style>
  <w:style w:type="paragraph" w:customStyle="1" w:styleId="ABC1ED78C6334CFB820E6C914FFA18CF">
    <w:name w:val="ABC1ED78C6334CFB820E6C914FFA18CF"/>
  </w:style>
  <w:style w:type="paragraph" w:customStyle="1" w:styleId="EEB52ADF3A934DF9B61E54D27A4742C2">
    <w:name w:val="EEB52ADF3A934DF9B61E54D27A4742C2"/>
  </w:style>
  <w:style w:type="paragraph" w:customStyle="1" w:styleId="49DE2A42239B434D824954F34D41705B">
    <w:name w:val="49DE2A42239B434D824954F34D41705B"/>
  </w:style>
  <w:style w:type="paragraph" w:customStyle="1" w:styleId="40C66DB4A76A46509D0C8B7E6C209A64">
    <w:name w:val="40C66DB4A76A46509D0C8B7E6C209A64"/>
  </w:style>
  <w:style w:type="paragraph" w:customStyle="1" w:styleId="ED1DE49EB6B44F9789D42FE64CF5EC1E">
    <w:name w:val="ED1DE49EB6B44F9789D42FE64CF5EC1E"/>
  </w:style>
  <w:style w:type="paragraph" w:customStyle="1" w:styleId="C57F5AD0AD4F48548BBEA97457E7945B">
    <w:name w:val="C57F5AD0AD4F48548BBEA97457E7945B"/>
  </w:style>
  <w:style w:type="paragraph" w:customStyle="1" w:styleId="14128ADFDECD47EAA5B835A464E28A81">
    <w:name w:val="14128ADFDECD47EAA5B835A464E28A81"/>
  </w:style>
  <w:style w:type="paragraph" w:customStyle="1" w:styleId="C82015835B98468A8DE83ED32D6F675F">
    <w:name w:val="C82015835B98468A8DE83ED32D6F675F"/>
  </w:style>
  <w:style w:type="paragraph" w:customStyle="1" w:styleId="4C58D85C73014C8D9FD7DD9187566E6B">
    <w:name w:val="4C58D85C73014C8D9FD7DD9187566E6B"/>
  </w:style>
  <w:style w:type="paragraph" w:customStyle="1" w:styleId="E35DCB62C2FE4EE2BD01054FC898DCB4">
    <w:name w:val="E35DCB62C2FE4EE2BD01054FC898DCB4"/>
  </w:style>
  <w:style w:type="paragraph" w:customStyle="1" w:styleId="B7C53B04EA1346739643BEF31125DE36">
    <w:name w:val="B7C53B04EA1346739643BEF31125DE36"/>
  </w:style>
  <w:style w:type="paragraph" w:customStyle="1" w:styleId="0D3CF612FA174047923B569D266B2E89">
    <w:name w:val="0D3CF612FA174047923B569D266B2E89"/>
  </w:style>
  <w:style w:type="paragraph" w:customStyle="1" w:styleId="55939A5F087D4CD28EC48A59BDAA601C">
    <w:name w:val="55939A5F087D4CD28EC48A59BDAA601C"/>
  </w:style>
  <w:style w:type="paragraph" w:customStyle="1" w:styleId="DC897F0F6456403CB5EEF4864E531E7B">
    <w:name w:val="DC897F0F6456403CB5EEF4864E531E7B"/>
  </w:style>
  <w:style w:type="paragraph" w:customStyle="1" w:styleId="F78EDE49DEAB4AD3ACEEFC3A1A40D234">
    <w:name w:val="F78EDE49DEAB4AD3ACEEFC3A1A40D234"/>
  </w:style>
  <w:style w:type="paragraph" w:customStyle="1" w:styleId="E16FD3C4E2524092B093DB974F5972C7">
    <w:name w:val="E16FD3C4E2524092B093DB974F5972C7"/>
  </w:style>
  <w:style w:type="paragraph" w:customStyle="1" w:styleId="782529F3961E499B927A55D9E132BBFD">
    <w:name w:val="782529F3961E499B927A55D9E132BBFD"/>
  </w:style>
  <w:style w:type="paragraph" w:customStyle="1" w:styleId="620AA6F1378D44FE896F8406A9709BF2">
    <w:name w:val="620AA6F1378D44FE896F8406A9709BF2"/>
  </w:style>
  <w:style w:type="paragraph" w:customStyle="1" w:styleId="D01AD52274554B04A416D91C1BAD446E">
    <w:name w:val="D01AD52274554B04A416D91C1BAD446E"/>
  </w:style>
  <w:style w:type="paragraph" w:customStyle="1" w:styleId="0F7F100E41944658828B5D20A484EA7D">
    <w:name w:val="0F7F100E41944658828B5D20A484EA7D"/>
  </w:style>
  <w:style w:type="paragraph" w:customStyle="1" w:styleId="1431B96EE0874044BC3CB39D754E1ACD">
    <w:name w:val="1431B96EE0874044BC3CB39D754E1ACD"/>
  </w:style>
  <w:style w:type="paragraph" w:customStyle="1" w:styleId="D9CF603E5849436F8BD8C793318D98E2">
    <w:name w:val="D9CF603E5849436F8BD8C793318D98E2"/>
  </w:style>
  <w:style w:type="paragraph" w:customStyle="1" w:styleId="90F33C79B5794BD086FD1B664FCE044B">
    <w:name w:val="90F33C79B5794BD086FD1B664FCE044B"/>
  </w:style>
  <w:style w:type="paragraph" w:customStyle="1" w:styleId="688D0BCD7B234416AC101DD1E74E84A2">
    <w:name w:val="688D0BCD7B234416AC101DD1E74E84A2"/>
  </w:style>
  <w:style w:type="paragraph" w:customStyle="1" w:styleId="F7C37189835A4A36833BFD56410217A6">
    <w:name w:val="F7C37189835A4A36833BFD56410217A6"/>
  </w:style>
  <w:style w:type="paragraph" w:customStyle="1" w:styleId="02CF4E05EBBB4ACCAE763FE87A37C124">
    <w:name w:val="02CF4E05EBBB4ACCAE763FE87A37C124"/>
  </w:style>
  <w:style w:type="paragraph" w:customStyle="1" w:styleId="FBC68FE4198E48C1B8A0A8C17A8C1984">
    <w:name w:val="FBC68FE4198E48C1B8A0A8C17A8C1984"/>
  </w:style>
  <w:style w:type="paragraph" w:customStyle="1" w:styleId="4CF4EDFACB464643893A64455B0D6244">
    <w:name w:val="4CF4EDFACB464643893A64455B0D6244"/>
  </w:style>
  <w:style w:type="paragraph" w:customStyle="1" w:styleId="307FFD111F2B40A7AC1862DD11159AE6">
    <w:name w:val="307FFD111F2B40A7AC1862DD11159AE6"/>
  </w:style>
  <w:style w:type="paragraph" w:customStyle="1" w:styleId="D926723CC12646E1A16506EA66AEC110">
    <w:name w:val="D926723CC12646E1A16506EA66AEC110"/>
  </w:style>
  <w:style w:type="paragraph" w:customStyle="1" w:styleId="AAF1AC81B4DA468EB3A7AFE05305E7E5">
    <w:name w:val="AAF1AC81B4DA468EB3A7AFE05305E7E5"/>
  </w:style>
  <w:style w:type="paragraph" w:customStyle="1" w:styleId="B9188FCD45AB4520A94BDD9C0CCA64A5">
    <w:name w:val="B9188FCD45AB4520A94BDD9C0CCA64A5"/>
  </w:style>
  <w:style w:type="paragraph" w:customStyle="1" w:styleId="4E557FFA080C43A893530916D4674452">
    <w:name w:val="4E557FFA080C43A893530916D4674452"/>
  </w:style>
  <w:style w:type="paragraph" w:customStyle="1" w:styleId="B41BC2CF279B4F8FACC4E7EED9CB36F2">
    <w:name w:val="B41BC2CF279B4F8FACC4E7EED9CB36F2"/>
  </w:style>
  <w:style w:type="paragraph" w:customStyle="1" w:styleId="0C6B05DD44074603A278DA4FF0E1BFAB">
    <w:name w:val="0C6B05DD44074603A278DA4FF0E1BFAB"/>
  </w:style>
  <w:style w:type="paragraph" w:customStyle="1" w:styleId="D0B2B49C4D04450AA2F929F35D8564A6">
    <w:name w:val="D0B2B49C4D04450AA2F929F35D8564A6"/>
  </w:style>
  <w:style w:type="paragraph" w:customStyle="1" w:styleId="8DFF8B69B1D84DAAAB73D8AC602169B0">
    <w:name w:val="8DFF8B69B1D84DAAAB73D8AC602169B0"/>
  </w:style>
  <w:style w:type="paragraph" w:customStyle="1" w:styleId="688C1157565D4839B3BBAF3A7D80E3CD">
    <w:name w:val="688C1157565D4839B3BBAF3A7D80E3CD"/>
  </w:style>
  <w:style w:type="paragraph" w:customStyle="1" w:styleId="6F68A2F91C184E0095F93F7363B9DF82">
    <w:name w:val="6F68A2F91C184E0095F93F7363B9DF82"/>
  </w:style>
  <w:style w:type="paragraph" w:customStyle="1" w:styleId="807B9C8AF76943C5B8A244B418BC59D3">
    <w:name w:val="807B9C8AF76943C5B8A244B418BC59D3"/>
  </w:style>
  <w:style w:type="paragraph" w:customStyle="1" w:styleId="9BCC8D7635C949FA9FD9DA5DEFAFE227">
    <w:name w:val="9BCC8D7635C949FA9FD9DA5DEFAFE227"/>
  </w:style>
  <w:style w:type="paragraph" w:customStyle="1" w:styleId="F71A921165624B3491BD9C67B15E5890">
    <w:name w:val="F71A921165624B3491BD9C67B15E5890"/>
  </w:style>
  <w:style w:type="paragraph" w:customStyle="1" w:styleId="D050B06FAE884DFE8BD342BD12D99388">
    <w:name w:val="D050B06FAE884DFE8BD342BD12D99388"/>
  </w:style>
  <w:style w:type="paragraph" w:customStyle="1" w:styleId="2F8E32CD92DB4105A7B0A3FCC8651EFA">
    <w:name w:val="2F8E32CD92DB4105A7B0A3FCC8651EFA"/>
  </w:style>
  <w:style w:type="paragraph" w:customStyle="1" w:styleId="8FAAD669F4544078A5E964A2B58E94AD">
    <w:name w:val="8FAAD669F4544078A5E964A2B58E94AD"/>
  </w:style>
  <w:style w:type="paragraph" w:customStyle="1" w:styleId="BEBE349F5A25447D84CEFF96F0DCB814">
    <w:name w:val="BEBE349F5A25447D84CEFF96F0DCB814"/>
  </w:style>
  <w:style w:type="paragraph" w:customStyle="1" w:styleId="DBBB1AAD85CC4D8B8B99E2FED5F9E842">
    <w:name w:val="DBBB1AAD85CC4D8B8B99E2FED5F9E842"/>
  </w:style>
  <w:style w:type="paragraph" w:customStyle="1" w:styleId="EDB7B8DCE494467AB67F3A0065F7710E">
    <w:name w:val="EDB7B8DCE494467AB67F3A0065F7710E"/>
  </w:style>
  <w:style w:type="paragraph" w:customStyle="1" w:styleId="579911807BE24E9593FF9EC50F35AFB6">
    <w:name w:val="579911807BE24E9593FF9EC50F35AFB6"/>
  </w:style>
  <w:style w:type="paragraph" w:customStyle="1" w:styleId="2BD96544B3ED4EA3ADEAF4B42C17FD2F">
    <w:name w:val="2BD96544B3ED4EA3ADEAF4B42C17FD2F"/>
  </w:style>
  <w:style w:type="paragraph" w:customStyle="1" w:styleId="89994D6FA516434AB0CA9308579ECB7F">
    <w:name w:val="89994D6FA516434AB0CA9308579ECB7F"/>
  </w:style>
  <w:style w:type="paragraph" w:customStyle="1" w:styleId="8677E0D6C718471E85A8621FF097B372">
    <w:name w:val="8677E0D6C718471E85A8621FF097B372"/>
  </w:style>
  <w:style w:type="paragraph" w:customStyle="1" w:styleId="0A5F1BE80C714E97A5CDD642D6C1AE02">
    <w:name w:val="0A5F1BE80C714E97A5CDD642D6C1AE02"/>
  </w:style>
  <w:style w:type="paragraph" w:customStyle="1" w:styleId="B17FC4E5EEE04191BF44648F3F0D0CC4">
    <w:name w:val="B17FC4E5EEE04191BF44648F3F0D0CC4"/>
  </w:style>
  <w:style w:type="paragraph" w:customStyle="1" w:styleId="2D2122FA06A0437C88F2E0278202B0EF">
    <w:name w:val="2D2122FA06A0437C88F2E0278202B0EF"/>
  </w:style>
  <w:style w:type="paragraph" w:customStyle="1" w:styleId="729FFAC36CD14C87A190E4DB95C00F3C">
    <w:name w:val="729FFAC36CD14C87A190E4DB95C00F3C"/>
  </w:style>
  <w:style w:type="paragraph" w:customStyle="1" w:styleId="FCA30CE218694F7BACE8163842E1A9E0">
    <w:name w:val="FCA30CE218694F7BACE8163842E1A9E0"/>
    <w:rsid w:val="00514FB9"/>
  </w:style>
  <w:style w:type="paragraph" w:customStyle="1" w:styleId="B5C6827CBD224D3DB3F9EA448366F52C">
    <w:name w:val="B5C6827CBD224D3DB3F9EA448366F52C"/>
    <w:rsid w:val="00514FB9"/>
  </w:style>
  <w:style w:type="paragraph" w:customStyle="1" w:styleId="6F1B85E57D5C46C29C7E4344A389A7D5">
    <w:name w:val="6F1B85E57D5C46C29C7E4344A389A7D5"/>
    <w:rsid w:val="00514FB9"/>
  </w:style>
  <w:style w:type="paragraph" w:customStyle="1" w:styleId="26E62E27889245E1AF144B57E5DDDEC1">
    <w:name w:val="26E62E27889245E1AF144B57E5DDDEC1"/>
    <w:rsid w:val="00514FB9"/>
  </w:style>
  <w:style w:type="paragraph" w:customStyle="1" w:styleId="F4445DD2FF4248C3B091B8BC215878EE">
    <w:name w:val="F4445DD2FF4248C3B091B8BC215878EE"/>
    <w:rsid w:val="00514FB9"/>
  </w:style>
  <w:style w:type="paragraph" w:customStyle="1" w:styleId="2BB8835A692A47E899A7A9191EBB0BCA">
    <w:name w:val="2BB8835A692A47E899A7A9191EBB0BCA"/>
    <w:rsid w:val="00514FB9"/>
  </w:style>
  <w:style w:type="paragraph" w:customStyle="1" w:styleId="CC5D02D2536F4E978592749730886CA0">
    <w:name w:val="CC5D02D2536F4E978592749730886CA0"/>
    <w:rsid w:val="00514FB9"/>
  </w:style>
  <w:style w:type="paragraph" w:customStyle="1" w:styleId="CE9103A60523463D87D3958E6D1A6207">
    <w:name w:val="CE9103A60523463D87D3958E6D1A6207"/>
    <w:rsid w:val="00514FB9"/>
  </w:style>
  <w:style w:type="paragraph" w:customStyle="1" w:styleId="FCE4A16B56734AC58E48CD0376E8FF0B">
    <w:name w:val="FCE4A16B56734AC58E48CD0376E8FF0B"/>
    <w:rsid w:val="00514FB9"/>
  </w:style>
  <w:style w:type="paragraph" w:customStyle="1" w:styleId="F90B388647474AB9A1DB4BDA27DFB142">
    <w:name w:val="F90B388647474AB9A1DB4BDA27DFB142"/>
    <w:rsid w:val="00514FB9"/>
  </w:style>
  <w:style w:type="paragraph" w:customStyle="1" w:styleId="C2B1184C40164FBC8A738D490844420E">
    <w:name w:val="C2B1184C40164FBC8A738D490844420E"/>
    <w:rsid w:val="00514FB9"/>
  </w:style>
  <w:style w:type="paragraph" w:customStyle="1" w:styleId="BC1BEFB3397F4B2BB98D971289D91788">
    <w:name w:val="BC1BEFB3397F4B2BB98D971289D91788"/>
    <w:rsid w:val="00514FB9"/>
  </w:style>
  <w:style w:type="paragraph" w:customStyle="1" w:styleId="E1E7BD386DBC49AF8764508CEC8D3622">
    <w:name w:val="E1E7BD386DBC49AF8764508CEC8D3622"/>
    <w:rsid w:val="00514FB9"/>
  </w:style>
  <w:style w:type="paragraph" w:customStyle="1" w:styleId="0FC6491123CE4276BB34A160DCC3A653">
    <w:name w:val="0FC6491123CE4276BB34A160DCC3A653"/>
    <w:rsid w:val="00514FB9"/>
  </w:style>
  <w:style w:type="paragraph" w:customStyle="1" w:styleId="5CC2C6EBBB064B7DAF550BEB51DD1639">
    <w:name w:val="5CC2C6EBBB064B7DAF550BEB51DD1639"/>
    <w:rsid w:val="00514FB9"/>
  </w:style>
  <w:style w:type="paragraph" w:customStyle="1" w:styleId="F710AADE7596400589384DDD1F723526">
    <w:name w:val="F710AADE7596400589384DDD1F723526"/>
    <w:rsid w:val="00514FB9"/>
  </w:style>
  <w:style w:type="paragraph" w:customStyle="1" w:styleId="C82E7C6F2D404F4F8391CA6FA507B5EB">
    <w:name w:val="C82E7C6F2D404F4F8391CA6FA507B5EB"/>
    <w:rsid w:val="00514FB9"/>
  </w:style>
  <w:style w:type="paragraph" w:customStyle="1" w:styleId="5C158E02D51749E68E1248D03EAD550B">
    <w:name w:val="5C158E02D51749E68E1248D03EAD550B"/>
    <w:rsid w:val="00514F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tf03463080 (1).dotx</Template>
  <TotalTime>11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Keonwoo Lee</dc:creator>
  <cp:lastModifiedBy>Lee Keonwoo</cp:lastModifiedBy>
  <cp:revision>20</cp:revision>
  <dcterms:created xsi:type="dcterms:W3CDTF">2018-10-24T14:52:00Z</dcterms:created>
  <dcterms:modified xsi:type="dcterms:W3CDTF">2018-10-24T17:06:00Z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