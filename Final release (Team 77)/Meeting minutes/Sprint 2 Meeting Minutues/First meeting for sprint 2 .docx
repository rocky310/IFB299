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78360C" w:rsidP="0078360C">
      <w:pPr>
        <w:pStyle w:val="affff2"/>
      </w:pPr>
      <w:r>
        <w:t xml:space="preserve">First meeting for sprint </w:t>
      </w:r>
      <w:r w:rsidR="001B2DA7">
        <w:t>2</w:t>
      </w:r>
      <w:r>
        <w:t xml:space="preserve"> (Team 77)</w:t>
      </w:r>
    </w:p>
    <w:p w:rsidR="00A979E1" w:rsidRDefault="004E7065" w:rsidP="0078360C">
      <w:pPr>
        <w:pStyle w:val="21"/>
        <w:tabs>
          <w:tab w:val="left" w:pos="8100"/>
        </w:tabs>
        <w:rPr>
          <w:rStyle w:val="afff9"/>
        </w:rPr>
      </w:pPr>
      <w:sdt>
        <w:sdtPr>
          <w:rPr>
            <w:i/>
            <w:iCs/>
            <w:color w:val="auto"/>
          </w:rPr>
          <w:alias w:val="Meeting date and time:"/>
          <w:tag w:val="Meeting date and time:"/>
          <w:id w:val="712006246"/>
          <w:placeholder>
            <w:docPart w:val="5A2AF68260F24D4D81B827EEAA1BE499"/>
          </w:placeholder>
          <w:temporary/>
          <w:showingPlcHdr/>
          <w15:appearance w15:val="hidden"/>
        </w:sdtPr>
        <w:sdtEndPr>
          <w:rPr>
            <w:i w:val="0"/>
            <w:iCs w:val="0"/>
            <w:color w:val="9F2936" w:themeColor="accent2"/>
          </w:rPr>
        </w:sdtEndPr>
        <w:sdtContent>
          <w:r w:rsidR="00A979E1">
            <w:t>Meeting date | time</w:t>
          </w:r>
        </w:sdtContent>
      </w:sdt>
      <w:r w:rsidR="00A979E1">
        <w:t xml:space="preserve"> </w:t>
      </w:r>
      <w:sdt>
        <w:sdtPr>
          <w:rPr>
            <w:rStyle w:val="afff9"/>
          </w:rPr>
          <w:alias w:val="Enter date:"/>
          <w:tag w:val="Enter date:"/>
          <w:id w:val="-932354384"/>
          <w:placeholder>
            <w:docPart w:val="9426304AECEF4E759F16644547F9AEA9"/>
          </w:placeholder>
          <w:temporary/>
          <w:showingPlcHdr/>
          <w15:appearance w15:val="hidden"/>
        </w:sdtPr>
        <w:sdtEndPr>
          <w:rPr>
            <w:rStyle w:val="afff9"/>
          </w:rPr>
        </w:sdtEndPr>
        <w:sdtContent>
          <w:r w:rsidR="00A979E1" w:rsidRPr="003665F5">
            <w:rPr>
              <w:rStyle w:val="afff9"/>
            </w:rPr>
            <w:t>Date</w:t>
          </w:r>
        </w:sdtContent>
      </w:sdt>
      <w:r w:rsidR="00A979E1" w:rsidRPr="003665F5">
        <w:rPr>
          <w:rStyle w:val="afff9"/>
        </w:rPr>
        <w:t xml:space="preserve"> | </w:t>
      </w:r>
      <w:sdt>
        <w:sdtPr>
          <w:rPr>
            <w:rStyle w:val="afff9"/>
          </w:rPr>
          <w:alias w:val="Enter time:"/>
          <w:tag w:val="Enter time:"/>
          <w:id w:val="1573844241"/>
          <w:placeholder>
            <w:docPart w:val="DC2FF0A38D4F48FEA1D0AEA02FE89A28"/>
          </w:placeholder>
          <w:temporary/>
          <w:showingPlcHdr/>
          <w15:appearance w15:val="hidden"/>
        </w:sdtPr>
        <w:sdtEndPr>
          <w:rPr>
            <w:rStyle w:val="afff9"/>
          </w:rPr>
        </w:sdtEndPr>
        <w:sdtContent>
          <w:r w:rsidR="00A979E1" w:rsidRPr="003665F5">
            <w:rPr>
              <w:rStyle w:val="afff9"/>
            </w:rPr>
            <w:t>Time</w:t>
          </w:r>
        </w:sdtContent>
      </w:sdt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2098EB88023C4FDABFA64ED7F0243A9D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afff9"/>
          </w:rPr>
          <w:alias w:val="Enter location:"/>
          <w:tag w:val="Enter location:"/>
          <w:id w:val="465398058"/>
          <w:placeholder>
            <w:docPart w:val="DE8A5961FF2049B6807629ADDBF82A24"/>
          </w:placeholder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9"/>
            </w:rPr>
            <w:t>Location</w:t>
          </w:r>
        </w:sdtContent>
      </w:sdt>
      <w:r w:rsidR="0078360C">
        <w:rPr>
          <w:rStyle w:val="afff9"/>
        </w:rPr>
        <w:tab/>
      </w:r>
    </w:p>
    <w:p w:rsidR="0078360C" w:rsidRDefault="0078360C" w:rsidP="0078360C">
      <w:pPr>
        <w:pStyle w:val="21"/>
        <w:tabs>
          <w:tab w:val="left" w:pos="8100"/>
        </w:tabs>
      </w:pPr>
      <w:r>
        <w:t>0</w:t>
      </w:r>
      <w:r w:rsidR="00C42950">
        <w:t>2</w:t>
      </w:r>
      <w:r>
        <w:t>/</w:t>
      </w:r>
      <w:r w:rsidR="00C42950">
        <w:t>10</w:t>
      </w:r>
      <w:r>
        <w:t xml:space="preserve">/18              </w:t>
      </w:r>
      <w:r w:rsidR="00C42950">
        <w:t>2</w:t>
      </w:r>
      <w:r>
        <w:t>pm-</w:t>
      </w:r>
      <w:r w:rsidR="00C42950">
        <w:t>3</w:t>
      </w:r>
      <w:r>
        <w:t>pm    1hr      online-discord (link: http://duscird.gg/CeyTQc</w:t>
      </w:r>
      <w:r w:rsidR="00073354">
        <w:t>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D578F4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78360C">
              <w:tc>
                <w:tcPr>
                  <w:tcW w:w="2407" w:type="dxa"/>
                  <w:tcBorders>
                    <w:left w:val="nil"/>
                  </w:tcBorders>
                </w:tcPr>
                <w:p w:rsidR="00A979E1" w:rsidRPr="00A979E1" w:rsidRDefault="004E7065" w:rsidP="00A979E1">
                  <w:pPr>
                    <w:pStyle w:val="31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A848AA8158494FE29E4D211E437680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A979E1" w:rsidTr="0078360C">
              <w:sdt>
                <w:sdtPr>
                  <w:alias w:val="Note taker:"/>
                  <w:tag w:val="Note taker:"/>
                  <w:id w:val="-1961940283"/>
                  <w:placeholder>
                    <w:docPart w:val="AC26FBCA29014776901E0946964D0FA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A979E1" w:rsidTr="0078360C">
              <w:sdt>
                <w:sdtPr>
                  <w:alias w:val="Timekeeper:"/>
                  <w:tag w:val="Timekeeper:"/>
                  <w:id w:val="2113625791"/>
                  <w:placeholder>
                    <w:docPart w:val="8C0DDF2F5FEE437184F9C55E7665831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Default="004E7065" w:rsidP="00D578F4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74E1CD89BEE14326A9827EAFAEB39AF8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t>Attendees</w:t>
                </w:r>
              </w:sdtContent>
            </w:sdt>
          </w:p>
          <w:p w:rsidR="0078360C" w:rsidRPr="00137619" w:rsidRDefault="0078360C" w:rsidP="004432E4">
            <w:pPr>
              <w:spacing w:after="0"/>
            </w:pPr>
            <w:r>
              <w:t xml:space="preserve">Keonwoo Lee, Dipper Dai, </w:t>
            </w:r>
            <w:proofErr w:type="spellStart"/>
            <w:r>
              <w:t>Yiming</w:t>
            </w:r>
            <w:proofErr w:type="spellEnd"/>
            <w:r>
              <w:t xml:space="preserve"> Pan</w:t>
            </w:r>
            <w:r w:rsidR="0009620E">
              <w:t xml:space="preserve">, </w:t>
            </w:r>
            <w:proofErr w:type="spellStart"/>
            <w:r w:rsidR="0009620E">
              <w:t>Anqi</w:t>
            </w:r>
            <w:proofErr w:type="spellEnd"/>
            <w:r w:rsidR="0009620E">
              <w:t xml:space="preserve"> Cui</w:t>
            </w:r>
          </w:p>
          <w:p w:rsidR="00A979E1" w:rsidRDefault="0078360C" w:rsidP="00D578F4">
            <w:pPr>
              <w:spacing w:after="0"/>
            </w:pPr>
            <w:r>
              <w:t>Non-</w:t>
            </w:r>
            <w:sdt>
              <w:sdtPr>
                <w:alias w:val="Enter attendee 1:"/>
                <w:tag w:val="Enter attendee 1:"/>
                <w:id w:val="1493522722"/>
                <w:placeholder>
                  <w:docPart w:val="A350C6A96A6049A6AB20375B0EB57D7B"/>
                </w:placeholder>
                <w:temporary/>
                <w:showingPlcHdr/>
                <w15:appearance w15:val="hidden"/>
              </w:sdtPr>
              <w:sdtEndPr/>
              <w:sdtContent>
                <w:r w:rsidR="00A979E1">
                  <w:t>Attendees</w:t>
                </w:r>
              </w:sdtContent>
            </w:sdt>
          </w:p>
          <w:p w:rsidR="0078360C" w:rsidRDefault="00125E35" w:rsidP="00D578F4">
            <w:pPr>
              <w:spacing w:after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</w:tr>
    </w:tbl>
    <w:p w:rsidR="00A979E1" w:rsidRPr="009A4FD8" w:rsidRDefault="00A979E1" w:rsidP="00B95CB4">
      <w:pPr>
        <w:pStyle w:val="1"/>
        <w:ind w:left="0"/>
        <w:rPr>
          <w:rFonts w:eastAsia="MS Gothic"/>
        </w:rPr>
      </w:pPr>
    </w:p>
    <w:p w:rsidR="00A979E1" w:rsidRDefault="004E7065" w:rsidP="00A979E1">
      <w:sdt>
        <w:sdtPr>
          <w:rPr>
            <w:rStyle w:val="a5"/>
          </w:rPr>
          <w:alias w:val="Agenda 1, discussion:"/>
          <w:tag w:val="Agenda 1, discussion:"/>
          <w:id w:val="951674875"/>
          <w:placeholder>
            <w:docPart w:val="165AE8B7111F4AD796493FFE3DF584D8"/>
          </w:placeholder>
          <w:temporary/>
          <w:showingPlcHdr/>
          <w15:appearance w15:val="hidden"/>
        </w:sdtPr>
        <w:sdtEndPr>
          <w:rPr>
            <w:rStyle w:val="a5"/>
          </w:rPr>
        </w:sdtEndPr>
        <w:sdtContent>
          <w:r w:rsidR="00A979E1" w:rsidRPr="00DA26E8">
            <w:rPr>
              <w:rStyle w:val="a5"/>
            </w:rPr>
            <w:t>Discussion</w:t>
          </w:r>
        </w:sdtContent>
      </w:sdt>
      <w:r w:rsidR="00A979E1" w:rsidRPr="00DA26E8">
        <w:rPr>
          <w:rStyle w:val="a5"/>
        </w:rPr>
        <w:t xml:space="preserve"> </w:t>
      </w:r>
      <w:sdt>
        <w:sdtPr>
          <w:rPr>
            <w:rStyle w:val="a5"/>
          </w:rPr>
          <w:alias w:val="Agenda 1, enter conversation:"/>
          <w:tag w:val="Agenda 1, enter conversation:"/>
          <w:id w:val="983351720"/>
          <w:placeholder>
            <w:docPart w:val="CDEFD3D51A404D39AE24498926486CC4"/>
          </w:placeholder>
          <w:temporary/>
          <w:showingPlcHdr/>
          <w15:appearance w15:val="hidden"/>
        </w:sdtPr>
        <w:sdtEndPr>
          <w:rPr>
            <w:rStyle w:val="a2"/>
            <w:caps w:val="0"/>
            <w:color w:val="auto"/>
          </w:rPr>
        </w:sdtEndPr>
        <w:sdtContent>
          <w:r w:rsidR="00A979E1" w:rsidRPr="00DA26E8">
            <w:rPr>
              <w:rStyle w:val="a5"/>
            </w:rPr>
            <w:t>Conversation</w:t>
          </w:r>
        </w:sdtContent>
      </w:sdt>
    </w:p>
    <w:p w:rsidR="00A979E1" w:rsidRDefault="00AB1ACE" w:rsidP="00A979E1">
      <w:r>
        <w:t>The purpose of today’s meeting is to discuss about how to start working on the sprint 2’s tasks and assign tasks to each other</w:t>
      </w:r>
    </w:p>
    <w:p w:rsidR="00073354" w:rsidRDefault="00AB1ACE" w:rsidP="00073354">
      <w:pPr>
        <w:rPr>
          <w:b/>
        </w:rPr>
      </w:pPr>
      <w:r>
        <w:rPr>
          <w:b/>
        </w:rPr>
        <w:t>Finished (unexpectedly done) tasks during the mid-semester break</w:t>
      </w:r>
    </w:p>
    <w:p w:rsidR="00AB1ACE" w:rsidRDefault="00AB1ACE" w:rsidP="00AB1ACE">
      <w:pPr>
        <w:pStyle w:val="affd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Creation of a prototype for “sign up” page</w:t>
      </w:r>
    </w:p>
    <w:p w:rsidR="00AB1ACE" w:rsidRDefault="00AB1ACE" w:rsidP="00AB1ACE">
      <w:pPr>
        <w:pStyle w:val="affd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Creation of a web page for “sign up” page</w:t>
      </w:r>
    </w:p>
    <w:p w:rsidR="00AB1ACE" w:rsidRPr="00AB1ACE" w:rsidRDefault="00AB1ACE" w:rsidP="00AB1ACE">
      <w:pPr>
        <w:pStyle w:val="affd"/>
        <w:numPr>
          <w:ilvl w:val="0"/>
          <w:numId w:val="12"/>
        </w:num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reation of text fields for sign up page – </w:t>
      </w:r>
      <w:r w:rsidRPr="00AB1ACE">
        <w:rPr>
          <w:b/>
          <w:lang w:eastAsia="ko-KR"/>
        </w:rPr>
        <w:t>need to develop more</w:t>
      </w:r>
    </w:p>
    <w:p w:rsidR="00AB1ACE" w:rsidRDefault="00AB1ACE" w:rsidP="00AB1ACE">
      <w:pPr>
        <w:pStyle w:val="affd"/>
        <w:numPr>
          <w:ilvl w:val="0"/>
          <w:numId w:val="12"/>
        </w:num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riting code to enable the text fields to be transferred into the database</w:t>
      </w:r>
    </w:p>
    <w:p w:rsidR="00AB1ACE" w:rsidRDefault="00AB1ACE" w:rsidP="00AB1ACE">
      <w:pPr>
        <w:pStyle w:val="affd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Writing code to show an error message if missing an important input field</w:t>
      </w:r>
    </w:p>
    <w:p w:rsidR="00AB1ACE" w:rsidRDefault="00AB1ACE" w:rsidP="00AB1ACE">
      <w:pPr>
        <w:pStyle w:val="affd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Writing code to avoid users signing up again with accounts already existing</w:t>
      </w:r>
    </w:p>
    <w:p w:rsidR="00AB1ACE" w:rsidRDefault="00AB1ACE" w:rsidP="00AB1ACE">
      <w:pPr>
        <w:pStyle w:val="affd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Writing test cases</w:t>
      </w:r>
    </w:p>
    <w:p w:rsidR="00AB1ACE" w:rsidRDefault="00AB1ACE" w:rsidP="00AB1ACE">
      <w:pPr>
        <w:pStyle w:val="affd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Story verification for story 5</w:t>
      </w:r>
    </w:p>
    <w:p w:rsidR="00AB1ACE" w:rsidRDefault="00AB1ACE" w:rsidP="00AB1ACE">
      <w:pPr>
        <w:pStyle w:val="affd"/>
        <w:numPr>
          <w:ilvl w:val="0"/>
          <w:numId w:val="12"/>
        </w:num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reation of a prototype for the History/Data manage menu that has sorting functionality (dropdown list)</w:t>
      </w:r>
    </w:p>
    <w:p w:rsidR="00AB1ACE" w:rsidRPr="00AB1ACE" w:rsidRDefault="00AB1ACE" w:rsidP="00AB1ACE">
      <w:pPr>
        <w:pStyle w:val="affd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Creation of dropdown lists</w:t>
      </w:r>
    </w:p>
    <w:p w:rsidR="00073354" w:rsidRPr="00073354" w:rsidRDefault="00073354" w:rsidP="00073354">
      <w:pPr>
        <w:ind w:left="0"/>
        <w:rPr>
          <w:b/>
          <w:bCs/>
        </w:rPr>
      </w:pPr>
      <w:r>
        <w:t>T</w:t>
      </w:r>
      <w:r w:rsidRPr="00073354">
        <w:rPr>
          <w:b/>
          <w:bCs/>
        </w:rPr>
        <w:t>o do list for week</w:t>
      </w:r>
      <w:r w:rsidR="001D73DD">
        <w:rPr>
          <w:b/>
          <w:bCs/>
        </w:rPr>
        <w:t>10</w:t>
      </w:r>
      <w:r w:rsidRPr="00073354">
        <w:rPr>
          <w:b/>
          <w:bCs/>
        </w:rPr>
        <w:t xml:space="preserve">’s sprint </w:t>
      </w:r>
      <w:r w:rsidR="001D73DD">
        <w:rPr>
          <w:b/>
          <w:bCs/>
        </w:rPr>
        <w:t>2</w:t>
      </w:r>
      <w:r w:rsidRPr="00073354">
        <w:rPr>
          <w:b/>
          <w:bCs/>
        </w:rPr>
        <w:t xml:space="preserve"> activities</w:t>
      </w:r>
      <w:r w:rsidR="00B81921">
        <w:rPr>
          <w:b/>
          <w:bCs/>
        </w:rPr>
        <w:t xml:space="preserve"> – focused on Story 24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4E7065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DB7E7213E7984E7487A679CD9F739506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CD6BC1B5B3C24E5FAB9B3642419CF6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B4F8A76928DD48358B7960A82613DF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DA26E8" w:rsidRPr="00E52810" w:rsidRDefault="004E7065" w:rsidP="00B81921">
            <w:pPr>
              <w:tabs>
                <w:tab w:val="left" w:pos="1085"/>
                <w:tab w:val="center" w:pos="3114"/>
              </w:tabs>
              <w:ind w:left="0"/>
            </w:pPr>
            <w:sdt>
              <w:sdtPr>
                <w:alias w:val="Agenda 1, enter topic 1:"/>
                <w:tag w:val="Agenda 1, enter topic 1:"/>
                <w:id w:val="-2051980392"/>
                <w:placeholder>
                  <w:docPart w:val="6C625575E39444B28A1B2DCAA6166A75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E016D">
                  <w:rPr>
                    <w:b/>
                    <w:bCs/>
                  </w:rPr>
                  <w:t>Topic</w:t>
                </w:r>
                <w:r w:rsidR="0093449B" w:rsidRPr="007E016D">
                  <w:rPr>
                    <w:b/>
                    <w:bCs/>
                  </w:rPr>
                  <w:t xml:space="preserve"> 1</w:t>
                </w:r>
              </w:sdtContent>
            </w:sdt>
            <w:r w:rsidR="00073354">
              <w:tab/>
            </w:r>
            <w:r w:rsidR="00B81921">
              <w:t xml:space="preserve">Create a from for the details to be entered for Story 24: History/Data Mange (Edit) (related to task ID T25) 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Keonwoo Lee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0</w:t>
            </w:r>
            <w:r w:rsidR="0050378C">
              <w:t>5</w:t>
            </w:r>
            <w:r>
              <w:t>/</w:t>
            </w:r>
            <w:r w:rsidR="0050378C">
              <w:t>10</w:t>
            </w:r>
            <w:r>
              <w:t>/18</w:t>
            </w:r>
          </w:p>
        </w:tc>
      </w:tr>
      <w:tr w:rsidR="00A979E1" w:rsidRPr="00E52810" w:rsidTr="00557792">
        <w:tc>
          <w:tcPr>
            <w:tcW w:w="6300" w:type="dxa"/>
          </w:tcPr>
          <w:p w:rsidR="003B76D8" w:rsidRDefault="004E7065" w:rsidP="00B81921">
            <w:pPr>
              <w:ind w:left="0"/>
            </w:pPr>
            <w:sdt>
              <w:sdtPr>
                <w:rPr>
                  <w:b/>
                  <w:bCs/>
                </w:rPr>
                <w:alias w:val="Agenda 1, enter topic 2:"/>
                <w:tag w:val="Agenda 1, enter topic 2:"/>
                <w:id w:val="-276792879"/>
                <w:placeholder>
                  <w:docPart w:val="3B1088B123B64712AE6E369F4A68C65A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E016D">
                  <w:rPr>
                    <w:b/>
                    <w:bCs/>
                  </w:rPr>
                  <w:t>Topic</w:t>
                </w:r>
                <w:r w:rsidR="0093449B" w:rsidRPr="007E016D">
                  <w:rPr>
                    <w:b/>
                    <w:bCs/>
                  </w:rPr>
                  <w:t xml:space="preserve"> 2</w:t>
                </w:r>
              </w:sdtContent>
            </w:sdt>
            <w:r w:rsidR="00DA26E8">
              <w:t xml:space="preserve">       </w:t>
            </w:r>
            <w:r w:rsidR="00B81921">
              <w:t>Create a prototype for the edit functionality</w:t>
            </w:r>
          </w:p>
          <w:p w:rsidR="00B81921" w:rsidRPr="00E52810" w:rsidRDefault="00B81921" w:rsidP="00B81921">
            <w:pPr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                  Verify story is complete (related to task ID T22,29)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Dipper Dai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0</w:t>
            </w:r>
            <w:r w:rsidR="0050378C">
              <w:t>5</w:t>
            </w:r>
            <w:r>
              <w:t>/</w:t>
            </w:r>
            <w:r w:rsidR="0050378C">
              <w:t>10</w:t>
            </w:r>
            <w:r>
              <w:t>/18</w:t>
            </w:r>
          </w:p>
        </w:tc>
      </w:tr>
      <w:tr w:rsidR="00DA26E8" w:rsidRPr="00E52810" w:rsidTr="00557792">
        <w:tc>
          <w:tcPr>
            <w:tcW w:w="6300" w:type="dxa"/>
          </w:tcPr>
          <w:p w:rsidR="00B81921" w:rsidRPr="00E52810" w:rsidRDefault="003B76D8" w:rsidP="003B76D8">
            <w:pPr>
              <w:tabs>
                <w:tab w:val="left" w:pos="1185"/>
                <w:tab w:val="center" w:pos="3114"/>
              </w:tabs>
              <w:ind w:left="0"/>
            </w:pPr>
            <w:r w:rsidRPr="007E016D">
              <w:rPr>
                <w:b/>
                <w:bCs/>
              </w:rPr>
              <w:t>Topic 3</w:t>
            </w:r>
            <w:r w:rsidR="00DA26E8">
              <w:tab/>
            </w:r>
            <w:r w:rsidR="00B81921">
              <w:t>Create buttons “Edit and Save” and Write code to enable the button “Edit” for the edit functionality (related to task ID T23,24,26)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proofErr w:type="spellStart"/>
            <w:r>
              <w:t>Yimming</w:t>
            </w:r>
            <w:proofErr w:type="spellEnd"/>
            <w:r>
              <w:t xml:space="preserve"> Pan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r>
              <w:t>0</w:t>
            </w:r>
            <w:r w:rsidR="0050378C">
              <w:t>5</w:t>
            </w:r>
            <w:r>
              <w:t>/</w:t>
            </w:r>
            <w:r w:rsidR="0050378C">
              <w:t>10</w:t>
            </w:r>
            <w:r>
              <w:t>/18</w:t>
            </w:r>
          </w:p>
        </w:tc>
      </w:tr>
      <w:tr w:rsidR="00DA26E8" w:rsidRPr="00E52810" w:rsidTr="00557792">
        <w:tc>
          <w:tcPr>
            <w:tcW w:w="6300" w:type="dxa"/>
          </w:tcPr>
          <w:p w:rsidR="00DA26E8" w:rsidRPr="00E52810" w:rsidRDefault="003B76D8" w:rsidP="003B76D8">
            <w:pPr>
              <w:ind w:left="0"/>
            </w:pPr>
            <w:r w:rsidRPr="007E016D">
              <w:rPr>
                <w:b/>
                <w:bCs/>
              </w:rPr>
              <w:t>Topic 4</w:t>
            </w:r>
            <w:r w:rsidR="00DA26E8">
              <w:t xml:space="preserve">       </w:t>
            </w:r>
            <w:r w:rsidR="00B81921">
              <w:t xml:space="preserve">Write code to enable the form to be transferred into the user’s database (by clicking the button “Save”) and write test cases (related to task ID T27,28) 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proofErr w:type="spellStart"/>
            <w:r>
              <w:t>Anqi</w:t>
            </w:r>
            <w:proofErr w:type="spellEnd"/>
            <w:r>
              <w:t xml:space="preserve"> Cui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r>
              <w:t>0</w:t>
            </w:r>
            <w:r w:rsidR="0050378C">
              <w:t>5</w:t>
            </w:r>
            <w:r>
              <w:t>/</w:t>
            </w:r>
            <w:r w:rsidR="0050378C">
              <w:t>10</w:t>
            </w:r>
            <w:r>
              <w:t>/18</w:t>
            </w:r>
          </w:p>
        </w:tc>
      </w:tr>
    </w:tbl>
    <w:p w:rsidR="0017681F" w:rsidRPr="00B95CB4" w:rsidRDefault="004E7065" w:rsidP="00E52810">
      <w:pPr>
        <w:rPr>
          <w:b/>
          <w:bCs/>
        </w:rPr>
      </w:pPr>
      <w:sdt>
        <w:sdtPr>
          <w:rPr>
            <w:b/>
            <w:bCs/>
          </w:rPr>
          <w:alias w:val="Special notes:"/>
          <w:tag w:val="Special notes:"/>
          <w:id w:val="2083322904"/>
          <w:placeholder>
            <w:docPart w:val="2D2122FA06A0437C88F2E0278202B0EF"/>
          </w:placeholder>
          <w:temporary/>
          <w:showingPlcHdr/>
          <w15:appearance w15:val="hidden"/>
        </w:sdtPr>
        <w:sdtEndPr/>
        <w:sdtContent>
          <w:r w:rsidR="00A979E1" w:rsidRPr="00B95CB4">
            <w:rPr>
              <w:b/>
              <w:bCs/>
            </w:rPr>
            <w:t>Special notes</w:t>
          </w:r>
        </w:sdtContent>
      </w:sdt>
      <w:r w:rsidR="00A979E1" w:rsidRPr="00B95CB4">
        <w:rPr>
          <w:b/>
          <w:bCs/>
        </w:rPr>
        <w:t xml:space="preserve"> </w:t>
      </w:r>
      <w:sdt>
        <w:sdtPr>
          <w:rPr>
            <w:b/>
            <w:bCs/>
          </w:rPr>
          <w:alias w:val="Enter additional notes here:"/>
          <w:tag w:val="Enter additional notes here:"/>
          <w:id w:val="1654802240"/>
          <w:placeholder>
            <w:docPart w:val="729FFAC36CD14C87A190E4DB95C00F3C"/>
          </w:placeholder>
          <w:temporary/>
          <w:showingPlcHdr/>
          <w15:appearance w15:val="hidden"/>
        </w:sdtPr>
        <w:sdtEndPr/>
        <w:sdtContent>
          <w:r w:rsidR="00A979E1" w:rsidRPr="00B95CB4">
            <w:rPr>
              <w:b/>
              <w:bCs/>
            </w:rPr>
            <w:t>Type additional notes here</w:t>
          </w:r>
        </w:sdtContent>
      </w:sdt>
    </w:p>
    <w:p w:rsidR="003B76D8" w:rsidRPr="00E879F3" w:rsidRDefault="00E879F3" w:rsidP="00E879F3">
      <w:pPr>
        <w:pStyle w:val="affd"/>
        <w:widowControl w:val="0"/>
        <w:numPr>
          <w:ilvl w:val="0"/>
          <w:numId w:val="12"/>
        </w:numPr>
        <w:wordWrap w:val="0"/>
        <w:autoSpaceDE w:val="0"/>
        <w:autoSpaceDN w:val="0"/>
        <w:spacing w:before="0" w:after="160" w:line="259" w:lineRule="auto"/>
        <w:jc w:val="both"/>
        <w:rPr>
          <w:b/>
          <w:lang w:eastAsia="ko-KR"/>
        </w:rPr>
      </w:pPr>
      <w:r>
        <w:rPr>
          <w:lang w:eastAsia="ko-KR"/>
        </w:rPr>
        <w:t>The “sign up” page needs to be developed as there is a possibility that even customers can try signing up and have access to the company’s management system without having a special verification</w:t>
      </w:r>
    </w:p>
    <w:p w:rsidR="00E879F3" w:rsidRDefault="00D20574" w:rsidP="00E879F3">
      <w:pPr>
        <w:widowControl w:val="0"/>
        <w:wordWrap w:val="0"/>
        <w:autoSpaceDE w:val="0"/>
        <w:autoSpaceDN w:val="0"/>
        <w:spacing w:before="0" w:after="160" w:line="259" w:lineRule="auto"/>
        <w:jc w:val="both"/>
        <w:rPr>
          <w:b/>
          <w:lang w:eastAsia="ko-KR"/>
        </w:rPr>
      </w:pPr>
      <w:r>
        <w:rPr>
          <w:rFonts w:hint="eastAsia"/>
          <w:b/>
          <w:noProof/>
          <w:lang w:eastAsia="ko-K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1467293</wp:posOffset>
            </wp:positionV>
            <wp:extent cx="6855460" cy="2407920"/>
            <wp:effectExtent l="0" t="0" r="2540" b="0"/>
            <wp:wrapThrough wrapText="bothSides">
              <wp:wrapPolygon edited="0">
                <wp:start x="0" y="0"/>
                <wp:lineTo x="0" y="21361"/>
                <wp:lineTo x="21548" y="21361"/>
                <wp:lineTo x="21548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AB4">
        <w:rPr>
          <w:rFonts w:hint="eastAsia"/>
          <w:b/>
          <w:noProof/>
          <w:lang w:eastAsia="ko-K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1467293</wp:posOffset>
            </wp:positionV>
            <wp:extent cx="6850380" cy="2370455"/>
            <wp:effectExtent l="0" t="0" r="7620" b="0"/>
            <wp:wrapThrough wrapText="bothSides">
              <wp:wrapPolygon edited="0">
                <wp:start x="0" y="0"/>
                <wp:lineTo x="0" y="21351"/>
                <wp:lineTo x="21564" y="21351"/>
                <wp:lineTo x="21564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111">
        <w:rPr>
          <w:rFonts w:hint="eastAsia"/>
          <w:b/>
          <w:noProof/>
          <w:lang w:eastAsia="ko-K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1464945</wp:posOffset>
            </wp:positionV>
            <wp:extent cx="6847840" cy="2390140"/>
            <wp:effectExtent l="0" t="0" r="0" b="0"/>
            <wp:wrapThrough wrapText="bothSides">
              <wp:wrapPolygon edited="0">
                <wp:start x="0" y="0"/>
                <wp:lineTo x="0" y="21348"/>
                <wp:lineTo x="21512" y="21348"/>
                <wp:lineTo x="2151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9F3">
        <w:rPr>
          <w:b/>
          <w:lang w:eastAsia="ko-KR"/>
        </w:rPr>
        <w:t>Burndown chart up to date</w:t>
      </w:r>
    </w:p>
    <w:p w:rsidR="00E879F3" w:rsidRPr="002D3111" w:rsidRDefault="002D3111" w:rsidP="00E879F3">
      <w:pPr>
        <w:widowControl w:val="0"/>
        <w:wordWrap w:val="0"/>
        <w:autoSpaceDE w:val="0"/>
        <w:autoSpaceDN w:val="0"/>
        <w:spacing w:before="0" w:after="160" w:line="259" w:lineRule="auto"/>
        <w:jc w:val="both"/>
        <w:rPr>
          <w:lang w:eastAsia="ko-KR"/>
        </w:rPr>
      </w:pPr>
      <w:r>
        <w:rPr>
          <w:rFonts w:hint="eastAsia"/>
          <w:b/>
          <w:lang w:eastAsia="ko-KR"/>
        </w:rPr>
        <w:t>N</w:t>
      </w:r>
      <w:r>
        <w:rPr>
          <w:b/>
          <w:lang w:eastAsia="ko-KR"/>
        </w:rPr>
        <w:t xml:space="preserve">ext meeting: </w:t>
      </w:r>
      <w:r w:rsidRPr="002D3111">
        <w:rPr>
          <w:lang w:eastAsia="ko-KR"/>
        </w:rPr>
        <w:t>0</w:t>
      </w:r>
      <w:r w:rsidR="00ED2AB4">
        <w:rPr>
          <w:lang w:eastAsia="ko-KR"/>
        </w:rPr>
        <w:t>9</w:t>
      </w:r>
      <w:r w:rsidRPr="002D3111">
        <w:rPr>
          <w:lang w:eastAsia="ko-KR"/>
        </w:rPr>
        <w:t>/10/18</w:t>
      </w:r>
      <w:r>
        <w:rPr>
          <w:b/>
          <w:lang w:eastAsia="ko-KR"/>
        </w:rPr>
        <w:t xml:space="preserve"> </w:t>
      </w:r>
      <w:r w:rsidR="00ED2AB4">
        <w:rPr>
          <w:lang w:eastAsia="ko-KR"/>
        </w:rPr>
        <w:t>Tuesday</w:t>
      </w:r>
      <w:r>
        <w:rPr>
          <w:lang w:eastAsia="ko-KR"/>
        </w:rPr>
        <w:t xml:space="preserve"> </w:t>
      </w:r>
      <w:r w:rsidR="00ED2AB4">
        <w:rPr>
          <w:lang w:eastAsia="ko-KR"/>
        </w:rPr>
        <w:t>2</w:t>
      </w:r>
      <w:r>
        <w:rPr>
          <w:lang w:eastAsia="ko-KR"/>
        </w:rPr>
        <w:t>pm-</w:t>
      </w:r>
      <w:r w:rsidR="00ED2AB4">
        <w:rPr>
          <w:lang w:eastAsia="ko-KR"/>
        </w:rPr>
        <w:t>3</w:t>
      </w:r>
      <w:r>
        <w:rPr>
          <w:lang w:eastAsia="ko-KR"/>
        </w:rPr>
        <w:t>pm</w:t>
      </w:r>
      <w:r w:rsidR="00914E25">
        <w:rPr>
          <w:lang w:eastAsia="ko-KR"/>
        </w:rPr>
        <w:t xml:space="preserve"> in S-block</w:t>
      </w:r>
      <w:bookmarkStart w:id="0" w:name="_GoBack"/>
      <w:bookmarkEnd w:id="0"/>
    </w:p>
    <w:sectPr w:rsidR="00E879F3" w:rsidRPr="002D3111" w:rsidSect="00CB50F2">
      <w:footerReference w:type="default" r:id="rId11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065" w:rsidRDefault="004E7065">
      <w:pPr>
        <w:spacing w:after="0"/>
      </w:pPr>
      <w:r>
        <w:separator/>
      </w:r>
    </w:p>
  </w:endnote>
  <w:endnote w:type="continuationSeparator" w:id="0">
    <w:p w:rsidR="004E7065" w:rsidRDefault="004E70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E01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065" w:rsidRDefault="004E7065">
      <w:pPr>
        <w:spacing w:after="0"/>
      </w:pPr>
      <w:r>
        <w:separator/>
      </w:r>
    </w:p>
  </w:footnote>
  <w:footnote w:type="continuationSeparator" w:id="0">
    <w:p w:rsidR="004E7065" w:rsidRDefault="004E706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5E63A3"/>
    <w:multiLevelType w:val="hybridMultilevel"/>
    <w:tmpl w:val="C45205A2"/>
    <w:lvl w:ilvl="0" w:tplc="A0E4DEE0">
      <w:numFmt w:val="bullet"/>
      <w:lvlText w:val="-"/>
      <w:lvlJc w:val="left"/>
      <w:pPr>
        <w:ind w:left="432" w:hanging="360"/>
      </w:pPr>
      <w:rPr>
        <w:rFonts w:ascii="Palatino Linotype" w:eastAsia="바탕" w:hAnsi="Palatino Linotype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1" w15:restartNumberingAfterBreak="0">
    <w:nsid w:val="13D17F11"/>
    <w:multiLevelType w:val="hybridMultilevel"/>
    <w:tmpl w:val="7B8C50BA"/>
    <w:lvl w:ilvl="0" w:tplc="DD0819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0C"/>
    <w:rsid w:val="00070820"/>
    <w:rsid w:val="00073354"/>
    <w:rsid w:val="0009620E"/>
    <w:rsid w:val="001005E5"/>
    <w:rsid w:val="00107A25"/>
    <w:rsid w:val="001118FD"/>
    <w:rsid w:val="00125E35"/>
    <w:rsid w:val="00152CC8"/>
    <w:rsid w:val="0017681F"/>
    <w:rsid w:val="001B2DA7"/>
    <w:rsid w:val="001C4546"/>
    <w:rsid w:val="001D73DD"/>
    <w:rsid w:val="002B6C94"/>
    <w:rsid w:val="002C6306"/>
    <w:rsid w:val="002D3111"/>
    <w:rsid w:val="002E7469"/>
    <w:rsid w:val="002F4ABE"/>
    <w:rsid w:val="003B1BCE"/>
    <w:rsid w:val="003B76D8"/>
    <w:rsid w:val="003C1B81"/>
    <w:rsid w:val="003C6B6C"/>
    <w:rsid w:val="0041439B"/>
    <w:rsid w:val="004432E4"/>
    <w:rsid w:val="00444D8F"/>
    <w:rsid w:val="004E7065"/>
    <w:rsid w:val="0050378C"/>
    <w:rsid w:val="0052642B"/>
    <w:rsid w:val="00557792"/>
    <w:rsid w:val="005D655F"/>
    <w:rsid w:val="005E7D19"/>
    <w:rsid w:val="006039C5"/>
    <w:rsid w:val="0066086F"/>
    <w:rsid w:val="00672A6F"/>
    <w:rsid w:val="006928B4"/>
    <w:rsid w:val="006D571F"/>
    <w:rsid w:val="006F5A3F"/>
    <w:rsid w:val="00714174"/>
    <w:rsid w:val="007253CC"/>
    <w:rsid w:val="0078360C"/>
    <w:rsid w:val="007E016D"/>
    <w:rsid w:val="008173D7"/>
    <w:rsid w:val="008431CB"/>
    <w:rsid w:val="008E2FAF"/>
    <w:rsid w:val="00914E25"/>
    <w:rsid w:val="0093449B"/>
    <w:rsid w:val="009916AE"/>
    <w:rsid w:val="009A4FD8"/>
    <w:rsid w:val="00A979E1"/>
    <w:rsid w:val="00AB1ACE"/>
    <w:rsid w:val="00AE46FA"/>
    <w:rsid w:val="00B45E12"/>
    <w:rsid w:val="00B81921"/>
    <w:rsid w:val="00B95CB4"/>
    <w:rsid w:val="00C42950"/>
    <w:rsid w:val="00C568C7"/>
    <w:rsid w:val="00C9013A"/>
    <w:rsid w:val="00CB50F2"/>
    <w:rsid w:val="00CF5C61"/>
    <w:rsid w:val="00D20574"/>
    <w:rsid w:val="00D6466C"/>
    <w:rsid w:val="00D90A37"/>
    <w:rsid w:val="00DA26E8"/>
    <w:rsid w:val="00DC2307"/>
    <w:rsid w:val="00DE0C64"/>
    <w:rsid w:val="00E52810"/>
    <w:rsid w:val="00E70F21"/>
    <w:rsid w:val="00E879F3"/>
    <w:rsid w:val="00EB43FE"/>
    <w:rsid w:val="00ED2AB4"/>
    <w:rsid w:val="00F22D40"/>
    <w:rsid w:val="00F45ED3"/>
    <w:rsid w:val="00F560A1"/>
    <w:rsid w:val="00FC130B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040F6-C35A-4027-8DA7-C2B4CDF0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Meetingminutes">
    <w:name w:val="Meeting minutes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5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6">
    <w:name w:val="header"/>
    <w:basedOn w:val="a1"/>
    <w:link w:val="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Char">
    <w:name w:val="머리글 Char"/>
    <w:basedOn w:val="a2"/>
    <w:link w:val="a6"/>
    <w:uiPriority w:val="99"/>
    <w:rsid w:val="00A979E1"/>
    <w:rPr>
      <w:rFonts w:eastAsiaTheme="minorEastAsia"/>
      <w:szCs w:val="21"/>
      <w:lang w:eastAsia="ja-JP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8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9">
    <w:name w:val="Bibliography"/>
    <w:basedOn w:val="a1"/>
    <w:next w:val="a1"/>
    <w:uiPriority w:val="37"/>
    <w:semiHidden/>
    <w:unhideWhenUsed/>
    <w:rsid w:val="00CF5C61"/>
  </w:style>
  <w:style w:type="paragraph" w:styleId="aa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ab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b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c">
    <w:name w:val="Body Text First Indent"/>
    <w:basedOn w:val="ab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c"/>
    <w:uiPriority w:val="99"/>
    <w:semiHidden/>
    <w:rsid w:val="00CF5C61"/>
    <w:rPr>
      <w:spacing w:val="4"/>
    </w:rPr>
  </w:style>
  <w:style w:type="paragraph" w:styleId="ad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d"/>
    <w:uiPriority w:val="99"/>
    <w:semiHidden/>
    <w:rsid w:val="00CF5C61"/>
    <w:rPr>
      <w:spacing w:val="4"/>
    </w:rPr>
  </w:style>
  <w:style w:type="paragraph" w:styleId="23">
    <w:name w:val="Body Text First Indent 2"/>
    <w:basedOn w:val="ad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e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0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1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2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3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4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4"/>
    <w:uiPriority w:val="99"/>
    <w:semiHidden/>
    <w:rsid w:val="00CF5C61"/>
    <w:rPr>
      <w:spacing w:val="4"/>
      <w:szCs w:val="20"/>
    </w:rPr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5"/>
    <w:uiPriority w:val="99"/>
    <w:semiHidden/>
    <w:rsid w:val="00CF5C61"/>
    <w:rPr>
      <w:b/>
      <w:bCs/>
      <w:spacing w:val="4"/>
      <w:szCs w:val="20"/>
    </w:rPr>
  </w:style>
  <w:style w:type="table" w:styleId="af6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7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7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8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8"/>
    <w:uiPriority w:val="99"/>
    <w:semiHidden/>
    <w:rsid w:val="00CF5C61"/>
    <w:rPr>
      <w:spacing w:val="4"/>
    </w:rPr>
  </w:style>
  <w:style w:type="character" w:styleId="af9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a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b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b"/>
    <w:uiPriority w:val="99"/>
    <w:semiHidden/>
    <w:rsid w:val="00CF5C61"/>
    <w:rPr>
      <w:spacing w:val="4"/>
      <w:szCs w:val="20"/>
    </w:rPr>
  </w:style>
  <w:style w:type="paragraph" w:styleId="afc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d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e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Char9">
    <w:name w:val="바닥글 Char"/>
    <w:basedOn w:val="a2"/>
    <w:link w:val="aff"/>
    <w:uiPriority w:val="99"/>
    <w:rsid w:val="00CB50F2"/>
    <w:rPr>
      <w:rFonts w:eastAsiaTheme="minorEastAsia"/>
      <w:szCs w:val="21"/>
      <w:lang w:eastAsia="ja-JP"/>
    </w:rPr>
  </w:style>
  <w:style w:type="character" w:styleId="aff0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1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1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2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3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4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5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5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6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7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8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9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a">
    <w:name w:val="line number"/>
    <w:basedOn w:val="a2"/>
    <w:uiPriority w:val="99"/>
    <w:semiHidden/>
    <w:unhideWhenUsed/>
    <w:rsid w:val="00CF5C61"/>
  </w:style>
  <w:style w:type="paragraph" w:styleId="affb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c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d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e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3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3"/>
    <w:uiPriority w:val="99"/>
    <w:semiHidden/>
    <w:rsid w:val="00CF5C61"/>
    <w:rPr>
      <w:spacing w:val="4"/>
    </w:rPr>
  </w:style>
  <w:style w:type="character" w:styleId="afff4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5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6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6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7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8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8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9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a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c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9353259\Downloads\tf03463080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2AF68260F24D4D81B827EEAA1BE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7E90-5E28-4432-99F0-0C242F3C6320}"/>
      </w:docPartPr>
      <w:docPartBody>
        <w:p w:rsidR="0039743E" w:rsidRDefault="00E11B99">
          <w:pPr>
            <w:pStyle w:val="5A2AF68260F24D4D81B827EEAA1BE499"/>
          </w:pPr>
          <w:r>
            <w:t>Meeting date | time</w:t>
          </w:r>
        </w:p>
      </w:docPartBody>
    </w:docPart>
    <w:docPart>
      <w:docPartPr>
        <w:name w:val="9426304AECEF4E759F16644547F9A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6F680-C8B7-49EA-826F-4B3AEA379AD6}"/>
      </w:docPartPr>
      <w:docPartBody>
        <w:p w:rsidR="0039743E" w:rsidRDefault="00E11B99">
          <w:pPr>
            <w:pStyle w:val="9426304AECEF4E759F16644547F9AEA9"/>
          </w:pPr>
          <w:r w:rsidRPr="003665F5">
            <w:rPr>
              <w:rStyle w:val="a4"/>
            </w:rPr>
            <w:t>Date</w:t>
          </w:r>
        </w:p>
      </w:docPartBody>
    </w:docPart>
    <w:docPart>
      <w:docPartPr>
        <w:name w:val="DC2FF0A38D4F48FEA1D0AEA02FE8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19756-1FF4-49C8-8115-A0B556F5A593}"/>
      </w:docPartPr>
      <w:docPartBody>
        <w:p w:rsidR="0039743E" w:rsidRDefault="00E11B99">
          <w:pPr>
            <w:pStyle w:val="DC2FF0A38D4F48FEA1D0AEA02FE89A28"/>
          </w:pPr>
          <w:r w:rsidRPr="003665F5">
            <w:rPr>
              <w:rStyle w:val="a4"/>
            </w:rPr>
            <w:t>Time</w:t>
          </w:r>
        </w:p>
      </w:docPartBody>
    </w:docPart>
    <w:docPart>
      <w:docPartPr>
        <w:name w:val="2098EB88023C4FDABFA64ED7F024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B7DFA-18A2-4492-9B7C-E3F41BA37CD5}"/>
      </w:docPartPr>
      <w:docPartBody>
        <w:p w:rsidR="0039743E" w:rsidRDefault="00E11B99">
          <w:pPr>
            <w:pStyle w:val="2098EB88023C4FDABFA64ED7F0243A9D"/>
          </w:pPr>
          <w:r>
            <w:t>Meeting location</w:t>
          </w:r>
        </w:p>
      </w:docPartBody>
    </w:docPart>
    <w:docPart>
      <w:docPartPr>
        <w:name w:val="DE8A5961FF2049B6807629ADDBF82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4F670-5B2B-4F42-8BB6-A89CBA789A23}"/>
      </w:docPartPr>
      <w:docPartBody>
        <w:p w:rsidR="0039743E" w:rsidRDefault="00E11B99">
          <w:pPr>
            <w:pStyle w:val="DE8A5961FF2049B6807629ADDBF82A24"/>
          </w:pPr>
          <w:r>
            <w:rPr>
              <w:rStyle w:val="a4"/>
            </w:rPr>
            <w:t>Location</w:t>
          </w:r>
        </w:p>
      </w:docPartBody>
    </w:docPart>
    <w:docPart>
      <w:docPartPr>
        <w:name w:val="A848AA8158494FE29E4D211E43768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B404A-D221-48B1-9D92-91D9882F2C74}"/>
      </w:docPartPr>
      <w:docPartBody>
        <w:p w:rsidR="0039743E" w:rsidRDefault="00E11B99">
          <w:pPr>
            <w:pStyle w:val="A848AA8158494FE29E4D211E43768046"/>
          </w:pPr>
          <w:r w:rsidRPr="00A979E1">
            <w:t>Meeting called by</w:t>
          </w:r>
        </w:p>
      </w:docPartBody>
    </w:docPart>
    <w:docPart>
      <w:docPartPr>
        <w:name w:val="AC26FBCA29014776901E0946964D0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7A7F-2D7B-425C-82A2-118FD2003DA9}"/>
      </w:docPartPr>
      <w:docPartBody>
        <w:p w:rsidR="0039743E" w:rsidRDefault="00E11B99">
          <w:pPr>
            <w:pStyle w:val="AC26FBCA29014776901E0946964D0FAA"/>
          </w:pPr>
          <w:r w:rsidRPr="00A979E1">
            <w:t>Note taker</w:t>
          </w:r>
        </w:p>
      </w:docPartBody>
    </w:docPart>
    <w:docPart>
      <w:docPartPr>
        <w:name w:val="8C0DDF2F5FEE437184F9C55E76658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C4CD-51C8-4432-B10C-8D9D55E9FA7C}"/>
      </w:docPartPr>
      <w:docPartBody>
        <w:p w:rsidR="0039743E" w:rsidRDefault="00E11B99">
          <w:pPr>
            <w:pStyle w:val="8C0DDF2F5FEE437184F9C55E7665831B"/>
          </w:pPr>
          <w:r w:rsidRPr="00A979E1">
            <w:t>Timekeeper</w:t>
          </w:r>
        </w:p>
      </w:docPartBody>
    </w:docPart>
    <w:docPart>
      <w:docPartPr>
        <w:name w:val="74E1CD89BEE14326A9827EAFAEB3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6AC16-F678-4A44-AA09-F5F656FC4B54}"/>
      </w:docPartPr>
      <w:docPartBody>
        <w:p w:rsidR="0039743E" w:rsidRDefault="00E11B99">
          <w:pPr>
            <w:pStyle w:val="74E1CD89BEE14326A9827EAFAEB39AF8"/>
          </w:pPr>
          <w:r w:rsidRPr="00137619">
            <w:t>Attendees</w:t>
          </w:r>
        </w:p>
      </w:docPartBody>
    </w:docPart>
    <w:docPart>
      <w:docPartPr>
        <w:name w:val="A350C6A96A6049A6AB20375B0EB5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DE9F2-A792-45FD-B97B-B941FF8050FD}"/>
      </w:docPartPr>
      <w:docPartBody>
        <w:p w:rsidR="0039743E" w:rsidRDefault="00E11B99">
          <w:pPr>
            <w:pStyle w:val="A350C6A96A6049A6AB20375B0EB57D7B"/>
          </w:pPr>
          <w:r>
            <w:t>Attendees</w:t>
          </w:r>
        </w:p>
      </w:docPartBody>
    </w:docPart>
    <w:docPart>
      <w:docPartPr>
        <w:name w:val="165AE8B7111F4AD796493FFE3DF5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935AB-8314-40CE-B59F-A65E93E28F18}"/>
      </w:docPartPr>
      <w:docPartBody>
        <w:p w:rsidR="0039743E" w:rsidRDefault="00E11B99">
          <w:pPr>
            <w:pStyle w:val="165AE8B7111F4AD796493FFE3DF584D8"/>
          </w:pPr>
          <w:r>
            <w:t>Discussion</w:t>
          </w:r>
        </w:p>
      </w:docPartBody>
    </w:docPart>
    <w:docPart>
      <w:docPartPr>
        <w:name w:val="CDEFD3D51A404D39AE24498926486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10AFC-22B0-4C90-90F2-7940C7820267}"/>
      </w:docPartPr>
      <w:docPartBody>
        <w:p w:rsidR="0039743E" w:rsidRDefault="00E11B99">
          <w:pPr>
            <w:pStyle w:val="CDEFD3D51A404D39AE24498926486CC4"/>
          </w:pPr>
          <w:r>
            <w:t>Conversation</w:t>
          </w:r>
        </w:p>
      </w:docPartBody>
    </w:docPart>
    <w:docPart>
      <w:docPartPr>
        <w:name w:val="DB7E7213E7984E7487A679CD9F739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06EF6-1BD8-44F6-BFED-7E7954EA7A8B}"/>
      </w:docPartPr>
      <w:docPartBody>
        <w:p w:rsidR="0039743E" w:rsidRDefault="00E11B99">
          <w:pPr>
            <w:pStyle w:val="DB7E7213E7984E7487A679CD9F739506"/>
          </w:pPr>
          <w:r w:rsidRPr="00E52810">
            <w:t>Action items</w:t>
          </w:r>
        </w:p>
      </w:docPartBody>
    </w:docPart>
    <w:docPart>
      <w:docPartPr>
        <w:name w:val="CD6BC1B5B3C24E5FAB9B3642419CF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29A8-A7A6-461A-909D-77E19DE56832}"/>
      </w:docPartPr>
      <w:docPartBody>
        <w:p w:rsidR="0039743E" w:rsidRDefault="00E11B99">
          <w:pPr>
            <w:pStyle w:val="CD6BC1B5B3C24E5FAB9B3642419CF648"/>
          </w:pPr>
          <w:r w:rsidRPr="00E52810">
            <w:t>Person responsible</w:t>
          </w:r>
        </w:p>
      </w:docPartBody>
    </w:docPart>
    <w:docPart>
      <w:docPartPr>
        <w:name w:val="B4F8A76928DD48358B7960A82613D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572D-07DA-429E-ACEB-F434813310A3}"/>
      </w:docPartPr>
      <w:docPartBody>
        <w:p w:rsidR="0039743E" w:rsidRDefault="00E11B99">
          <w:pPr>
            <w:pStyle w:val="B4F8A76928DD48358B7960A82613DFB4"/>
          </w:pPr>
          <w:r w:rsidRPr="00E52810">
            <w:t>Deadline</w:t>
          </w:r>
        </w:p>
      </w:docPartBody>
    </w:docPart>
    <w:docPart>
      <w:docPartPr>
        <w:name w:val="6C625575E39444B28A1B2DCAA6166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912E-B91B-435C-94FB-C1EF54DAE8E5}"/>
      </w:docPartPr>
      <w:docPartBody>
        <w:p w:rsidR="0039743E" w:rsidRDefault="00E11B99">
          <w:pPr>
            <w:pStyle w:val="6C625575E39444B28A1B2DCAA6166A75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3B1088B123B64712AE6E369F4A68C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B8288-5319-4F79-B7F6-A80C1C7C59BE}"/>
      </w:docPartPr>
      <w:docPartBody>
        <w:p w:rsidR="0039743E" w:rsidRDefault="00E11B99">
          <w:pPr>
            <w:pStyle w:val="3B1088B123B64712AE6E369F4A68C65A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2D2122FA06A0437C88F2E0278202B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37E94-46B8-4159-B88E-2236E949083A}"/>
      </w:docPartPr>
      <w:docPartBody>
        <w:p w:rsidR="0039743E" w:rsidRDefault="00E11B99">
          <w:pPr>
            <w:pStyle w:val="2D2122FA06A0437C88F2E0278202B0EF"/>
          </w:pPr>
          <w:r>
            <w:t>Special notes</w:t>
          </w:r>
        </w:p>
      </w:docPartBody>
    </w:docPart>
    <w:docPart>
      <w:docPartPr>
        <w:name w:val="729FFAC36CD14C87A190E4DB95C00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250-4967-4468-B2BE-AADAF7C15ADC}"/>
      </w:docPartPr>
      <w:docPartBody>
        <w:p w:rsidR="0039743E" w:rsidRDefault="00E11B99">
          <w:pPr>
            <w:pStyle w:val="729FFAC36CD14C87A190E4DB95C00F3C"/>
          </w:pPr>
          <w:r>
            <w:t>Type additional notes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B9"/>
    <w:rsid w:val="00293674"/>
    <w:rsid w:val="0030700B"/>
    <w:rsid w:val="00322C80"/>
    <w:rsid w:val="0039743E"/>
    <w:rsid w:val="00514FB9"/>
    <w:rsid w:val="00571400"/>
    <w:rsid w:val="007C64A9"/>
    <w:rsid w:val="00E11B99"/>
    <w:rsid w:val="00F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B89E1B1C874C01935FEA125DD52BC9">
    <w:name w:val="D2B89E1B1C874C01935FEA125DD52BC9"/>
  </w:style>
  <w:style w:type="paragraph" w:customStyle="1" w:styleId="2799213C190C48AF879C6BC39966C26F">
    <w:name w:val="2799213C190C48AF879C6BC39966C26F"/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2E54B99F92364C26862F5BFA22320990">
    <w:name w:val="2E54B99F92364C26862F5BFA22320990"/>
  </w:style>
  <w:style w:type="paragraph" w:customStyle="1" w:styleId="5A2AF68260F24D4D81B827EEAA1BE499">
    <w:name w:val="5A2AF68260F24D4D81B827EEAA1BE499"/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9426304AECEF4E759F16644547F9AEA9">
    <w:name w:val="9426304AECEF4E759F16644547F9AEA9"/>
  </w:style>
  <w:style w:type="paragraph" w:customStyle="1" w:styleId="DC2FF0A38D4F48FEA1D0AEA02FE89A28">
    <w:name w:val="DC2FF0A38D4F48FEA1D0AEA02FE89A28"/>
  </w:style>
  <w:style w:type="paragraph" w:customStyle="1" w:styleId="2098EB88023C4FDABFA64ED7F0243A9D">
    <w:name w:val="2098EB88023C4FDABFA64ED7F0243A9D"/>
  </w:style>
  <w:style w:type="paragraph" w:customStyle="1" w:styleId="DE8A5961FF2049B6807629ADDBF82A24">
    <w:name w:val="DE8A5961FF2049B6807629ADDBF82A24"/>
  </w:style>
  <w:style w:type="paragraph" w:customStyle="1" w:styleId="A848AA8158494FE29E4D211E43768046">
    <w:name w:val="A848AA8158494FE29E4D211E43768046"/>
  </w:style>
  <w:style w:type="paragraph" w:customStyle="1" w:styleId="0F09F91DD98048F2BAA89470A522781D">
    <w:name w:val="0F09F91DD98048F2BAA89470A522781D"/>
  </w:style>
  <w:style w:type="paragraph" w:customStyle="1" w:styleId="300FC1AE3C9C41C5A378217182DA774E">
    <w:name w:val="300FC1AE3C9C41C5A378217182DA774E"/>
  </w:style>
  <w:style w:type="paragraph" w:customStyle="1" w:styleId="57423086760E45F487CB90DB83CF5E7E">
    <w:name w:val="57423086760E45F487CB90DB83CF5E7E"/>
  </w:style>
  <w:style w:type="paragraph" w:customStyle="1" w:styleId="3D240A75093641549BD446969E2882BD">
    <w:name w:val="3D240A75093641549BD446969E2882BD"/>
  </w:style>
  <w:style w:type="paragraph" w:customStyle="1" w:styleId="AC26FBCA29014776901E0946964D0FAA">
    <w:name w:val="AC26FBCA29014776901E0946964D0FAA"/>
  </w:style>
  <w:style w:type="paragraph" w:customStyle="1" w:styleId="8C0DDF2F5FEE437184F9C55E7665831B">
    <w:name w:val="8C0DDF2F5FEE437184F9C55E7665831B"/>
  </w:style>
  <w:style w:type="paragraph" w:customStyle="1" w:styleId="74E1CD89BEE14326A9827EAFAEB39AF8">
    <w:name w:val="74E1CD89BEE14326A9827EAFAEB39AF8"/>
  </w:style>
  <w:style w:type="paragraph" w:customStyle="1" w:styleId="A350C6A96A6049A6AB20375B0EB57D7B">
    <w:name w:val="A350C6A96A6049A6AB20375B0EB57D7B"/>
  </w:style>
  <w:style w:type="paragraph" w:customStyle="1" w:styleId="027E849238A04794ABC6142393DED03C">
    <w:name w:val="027E849238A04794ABC6142393DED03C"/>
  </w:style>
  <w:style w:type="paragraph" w:customStyle="1" w:styleId="551A81312A4B4CA1852EBAF06240447D">
    <w:name w:val="551A81312A4B4CA1852EBAF06240447D"/>
  </w:style>
  <w:style w:type="paragraph" w:customStyle="1" w:styleId="C7C487D91E7A4CB09E767FA95C7E8B08">
    <w:name w:val="C7C487D91E7A4CB09E767FA95C7E8B08"/>
  </w:style>
  <w:style w:type="paragraph" w:customStyle="1" w:styleId="4355441A9FF242BAB9A6635F1583355E">
    <w:name w:val="4355441A9FF242BAB9A6635F1583355E"/>
  </w:style>
  <w:style w:type="paragraph" w:customStyle="1" w:styleId="2C2438C5B28445D3B5211945E32583AE">
    <w:name w:val="2C2438C5B28445D3B5211945E32583AE"/>
  </w:style>
  <w:style w:type="paragraph" w:customStyle="1" w:styleId="B6F68432BD52451EB9E6C916A7033294">
    <w:name w:val="B6F68432BD52451EB9E6C916A7033294"/>
  </w:style>
  <w:style w:type="paragraph" w:customStyle="1" w:styleId="18C23A8ACFD8475CB1E9BF885AF4E86B">
    <w:name w:val="18C23A8ACFD8475CB1E9BF885AF4E86B"/>
  </w:style>
  <w:style w:type="paragraph" w:customStyle="1" w:styleId="165AE8B7111F4AD796493FFE3DF584D8">
    <w:name w:val="165AE8B7111F4AD796493FFE3DF584D8"/>
  </w:style>
  <w:style w:type="paragraph" w:customStyle="1" w:styleId="CDEFD3D51A404D39AE24498926486CC4">
    <w:name w:val="CDEFD3D51A404D39AE24498926486CC4"/>
  </w:style>
  <w:style w:type="paragraph" w:customStyle="1" w:styleId="4C15091C54CF4767A9D177347218ABFA">
    <w:name w:val="4C15091C54CF4767A9D177347218ABFA"/>
  </w:style>
  <w:style w:type="paragraph" w:customStyle="1" w:styleId="D81CFC666D56454FB66C7339B2849B62">
    <w:name w:val="D81CFC666D56454FB66C7339B2849B62"/>
  </w:style>
  <w:style w:type="paragraph" w:customStyle="1" w:styleId="DB7E7213E7984E7487A679CD9F739506">
    <w:name w:val="DB7E7213E7984E7487A679CD9F739506"/>
  </w:style>
  <w:style w:type="paragraph" w:customStyle="1" w:styleId="CD6BC1B5B3C24E5FAB9B3642419CF648">
    <w:name w:val="CD6BC1B5B3C24E5FAB9B3642419CF648"/>
  </w:style>
  <w:style w:type="paragraph" w:customStyle="1" w:styleId="B4F8A76928DD48358B7960A82613DFB4">
    <w:name w:val="B4F8A76928DD48358B7960A82613DFB4"/>
  </w:style>
  <w:style w:type="paragraph" w:customStyle="1" w:styleId="6C625575E39444B28A1B2DCAA6166A75">
    <w:name w:val="6C625575E39444B28A1B2DCAA6166A75"/>
  </w:style>
  <w:style w:type="paragraph" w:customStyle="1" w:styleId="6174409D6CA84C2881FB614946928C73">
    <w:name w:val="6174409D6CA84C2881FB614946928C73"/>
  </w:style>
  <w:style w:type="paragraph" w:customStyle="1" w:styleId="D39CC992C6E1409783E451D2A7047ACB">
    <w:name w:val="D39CC992C6E1409783E451D2A7047ACB"/>
  </w:style>
  <w:style w:type="paragraph" w:customStyle="1" w:styleId="3B1088B123B64712AE6E369F4A68C65A">
    <w:name w:val="3B1088B123B64712AE6E369F4A68C65A"/>
  </w:style>
  <w:style w:type="paragraph" w:customStyle="1" w:styleId="E0C29E1718F24244B064B318951689C7">
    <w:name w:val="E0C29E1718F24244B064B318951689C7"/>
  </w:style>
  <w:style w:type="paragraph" w:customStyle="1" w:styleId="0B8E560B752F411DBBB126715F254712">
    <w:name w:val="0B8E560B752F411DBBB126715F254712"/>
  </w:style>
  <w:style w:type="paragraph" w:customStyle="1" w:styleId="20844A54C1AC4BEAB2C155C9F7A93E86">
    <w:name w:val="20844A54C1AC4BEAB2C155C9F7A93E86"/>
  </w:style>
  <w:style w:type="paragraph" w:customStyle="1" w:styleId="B0C626DE70D94D61B395A8F28FABFF31">
    <w:name w:val="B0C626DE70D94D61B395A8F28FABFF31"/>
  </w:style>
  <w:style w:type="paragraph" w:customStyle="1" w:styleId="B4326E8C798245DD91B854EB5E0C11C7">
    <w:name w:val="B4326E8C798245DD91B854EB5E0C11C7"/>
  </w:style>
  <w:style w:type="paragraph" w:customStyle="1" w:styleId="D5EECB35A7CD45069B61B25429CBEC33">
    <w:name w:val="D5EECB35A7CD45069B61B25429CBEC33"/>
  </w:style>
  <w:style w:type="paragraph" w:customStyle="1" w:styleId="0BEE1213CA354D63B1981CFA012F27D7">
    <w:name w:val="0BEE1213CA354D63B1981CFA012F27D7"/>
  </w:style>
  <w:style w:type="paragraph" w:customStyle="1" w:styleId="69E719B405404F26B66BCBBADC87E432">
    <w:name w:val="69E719B405404F26B66BCBBADC87E432"/>
  </w:style>
  <w:style w:type="paragraph" w:customStyle="1" w:styleId="ABC1ED78C6334CFB820E6C914FFA18CF">
    <w:name w:val="ABC1ED78C6334CFB820E6C914FFA18CF"/>
  </w:style>
  <w:style w:type="paragraph" w:customStyle="1" w:styleId="EEB52ADF3A934DF9B61E54D27A4742C2">
    <w:name w:val="EEB52ADF3A934DF9B61E54D27A4742C2"/>
  </w:style>
  <w:style w:type="paragraph" w:customStyle="1" w:styleId="49DE2A42239B434D824954F34D41705B">
    <w:name w:val="49DE2A42239B434D824954F34D41705B"/>
  </w:style>
  <w:style w:type="paragraph" w:customStyle="1" w:styleId="40C66DB4A76A46509D0C8B7E6C209A64">
    <w:name w:val="40C66DB4A76A46509D0C8B7E6C209A64"/>
  </w:style>
  <w:style w:type="paragraph" w:customStyle="1" w:styleId="ED1DE49EB6B44F9789D42FE64CF5EC1E">
    <w:name w:val="ED1DE49EB6B44F9789D42FE64CF5EC1E"/>
  </w:style>
  <w:style w:type="paragraph" w:customStyle="1" w:styleId="C57F5AD0AD4F48548BBEA97457E7945B">
    <w:name w:val="C57F5AD0AD4F48548BBEA97457E7945B"/>
  </w:style>
  <w:style w:type="paragraph" w:customStyle="1" w:styleId="14128ADFDECD47EAA5B835A464E28A81">
    <w:name w:val="14128ADFDECD47EAA5B835A464E28A81"/>
  </w:style>
  <w:style w:type="paragraph" w:customStyle="1" w:styleId="C82015835B98468A8DE83ED32D6F675F">
    <w:name w:val="C82015835B98468A8DE83ED32D6F675F"/>
  </w:style>
  <w:style w:type="paragraph" w:customStyle="1" w:styleId="4C58D85C73014C8D9FD7DD9187566E6B">
    <w:name w:val="4C58D85C73014C8D9FD7DD9187566E6B"/>
  </w:style>
  <w:style w:type="paragraph" w:customStyle="1" w:styleId="E35DCB62C2FE4EE2BD01054FC898DCB4">
    <w:name w:val="E35DCB62C2FE4EE2BD01054FC898DCB4"/>
  </w:style>
  <w:style w:type="paragraph" w:customStyle="1" w:styleId="B7C53B04EA1346739643BEF31125DE36">
    <w:name w:val="B7C53B04EA1346739643BEF31125DE36"/>
  </w:style>
  <w:style w:type="paragraph" w:customStyle="1" w:styleId="0D3CF612FA174047923B569D266B2E89">
    <w:name w:val="0D3CF612FA174047923B569D266B2E89"/>
  </w:style>
  <w:style w:type="paragraph" w:customStyle="1" w:styleId="55939A5F087D4CD28EC48A59BDAA601C">
    <w:name w:val="55939A5F087D4CD28EC48A59BDAA601C"/>
  </w:style>
  <w:style w:type="paragraph" w:customStyle="1" w:styleId="DC897F0F6456403CB5EEF4864E531E7B">
    <w:name w:val="DC897F0F6456403CB5EEF4864E531E7B"/>
  </w:style>
  <w:style w:type="paragraph" w:customStyle="1" w:styleId="F78EDE49DEAB4AD3ACEEFC3A1A40D234">
    <w:name w:val="F78EDE49DEAB4AD3ACEEFC3A1A40D234"/>
  </w:style>
  <w:style w:type="paragraph" w:customStyle="1" w:styleId="E16FD3C4E2524092B093DB974F5972C7">
    <w:name w:val="E16FD3C4E2524092B093DB974F5972C7"/>
  </w:style>
  <w:style w:type="paragraph" w:customStyle="1" w:styleId="782529F3961E499B927A55D9E132BBFD">
    <w:name w:val="782529F3961E499B927A55D9E132BBFD"/>
  </w:style>
  <w:style w:type="paragraph" w:customStyle="1" w:styleId="620AA6F1378D44FE896F8406A9709BF2">
    <w:name w:val="620AA6F1378D44FE896F8406A9709BF2"/>
  </w:style>
  <w:style w:type="paragraph" w:customStyle="1" w:styleId="D01AD52274554B04A416D91C1BAD446E">
    <w:name w:val="D01AD52274554B04A416D91C1BAD446E"/>
  </w:style>
  <w:style w:type="paragraph" w:customStyle="1" w:styleId="0F7F100E41944658828B5D20A484EA7D">
    <w:name w:val="0F7F100E41944658828B5D20A484EA7D"/>
  </w:style>
  <w:style w:type="paragraph" w:customStyle="1" w:styleId="1431B96EE0874044BC3CB39D754E1ACD">
    <w:name w:val="1431B96EE0874044BC3CB39D754E1ACD"/>
  </w:style>
  <w:style w:type="paragraph" w:customStyle="1" w:styleId="D9CF603E5849436F8BD8C793318D98E2">
    <w:name w:val="D9CF603E5849436F8BD8C793318D98E2"/>
  </w:style>
  <w:style w:type="paragraph" w:customStyle="1" w:styleId="90F33C79B5794BD086FD1B664FCE044B">
    <w:name w:val="90F33C79B5794BD086FD1B664FCE044B"/>
  </w:style>
  <w:style w:type="paragraph" w:customStyle="1" w:styleId="688D0BCD7B234416AC101DD1E74E84A2">
    <w:name w:val="688D0BCD7B234416AC101DD1E74E84A2"/>
  </w:style>
  <w:style w:type="paragraph" w:customStyle="1" w:styleId="F7C37189835A4A36833BFD56410217A6">
    <w:name w:val="F7C37189835A4A36833BFD56410217A6"/>
  </w:style>
  <w:style w:type="paragraph" w:customStyle="1" w:styleId="02CF4E05EBBB4ACCAE763FE87A37C124">
    <w:name w:val="02CF4E05EBBB4ACCAE763FE87A37C124"/>
  </w:style>
  <w:style w:type="paragraph" w:customStyle="1" w:styleId="FBC68FE4198E48C1B8A0A8C17A8C1984">
    <w:name w:val="FBC68FE4198E48C1B8A0A8C17A8C1984"/>
  </w:style>
  <w:style w:type="paragraph" w:customStyle="1" w:styleId="4CF4EDFACB464643893A64455B0D6244">
    <w:name w:val="4CF4EDFACB464643893A64455B0D6244"/>
  </w:style>
  <w:style w:type="paragraph" w:customStyle="1" w:styleId="307FFD111F2B40A7AC1862DD11159AE6">
    <w:name w:val="307FFD111F2B40A7AC1862DD11159AE6"/>
  </w:style>
  <w:style w:type="paragraph" w:customStyle="1" w:styleId="D926723CC12646E1A16506EA66AEC110">
    <w:name w:val="D926723CC12646E1A16506EA66AEC110"/>
  </w:style>
  <w:style w:type="paragraph" w:customStyle="1" w:styleId="AAF1AC81B4DA468EB3A7AFE05305E7E5">
    <w:name w:val="AAF1AC81B4DA468EB3A7AFE05305E7E5"/>
  </w:style>
  <w:style w:type="paragraph" w:customStyle="1" w:styleId="B9188FCD45AB4520A94BDD9C0CCA64A5">
    <w:name w:val="B9188FCD45AB4520A94BDD9C0CCA64A5"/>
  </w:style>
  <w:style w:type="paragraph" w:customStyle="1" w:styleId="4E557FFA080C43A893530916D4674452">
    <w:name w:val="4E557FFA080C43A893530916D4674452"/>
  </w:style>
  <w:style w:type="paragraph" w:customStyle="1" w:styleId="B41BC2CF279B4F8FACC4E7EED9CB36F2">
    <w:name w:val="B41BC2CF279B4F8FACC4E7EED9CB36F2"/>
  </w:style>
  <w:style w:type="paragraph" w:customStyle="1" w:styleId="0C6B05DD44074603A278DA4FF0E1BFAB">
    <w:name w:val="0C6B05DD44074603A278DA4FF0E1BFAB"/>
  </w:style>
  <w:style w:type="paragraph" w:customStyle="1" w:styleId="D0B2B49C4D04450AA2F929F35D8564A6">
    <w:name w:val="D0B2B49C4D04450AA2F929F35D8564A6"/>
  </w:style>
  <w:style w:type="paragraph" w:customStyle="1" w:styleId="8DFF8B69B1D84DAAAB73D8AC602169B0">
    <w:name w:val="8DFF8B69B1D84DAAAB73D8AC602169B0"/>
  </w:style>
  <w:style w:type="paragraph" w:customStyle="1" w:styleId="688C1157565D4839B3BBAF3A7D80E3CD">
    <w:name w:val="688C1157565D4839B3BBAF3A7D80E3CD"/>
  </w:style>
  <w:style w:type="paragraph" w:customStyle="1" w:styleId="6F68A2F91C184E0095F93F7363B9DF82">
    <w:name w:val="6F68A2F91C184E0095F93F7363B9DF82"/>
  </w:style>
  <w:style w:type="paragraph" w:customStyle="1" w:styleId="807B9C8AF76943C5B8A244B418BC59D3">
    <w:name w:val="807B9C8AF76943C5B8A244B418BC59D3"/>
  </w:style>
  <w:style w:type="paragraph" w:customStyle="1" w:styleId="9BCC8D7635C949FA9FD9DA5DEFAFE227">
    <w:name w:val="9BCC8D7635C949FA9FD9DA5DEFAFE227"/>
  </w:style>
  <w:style w:type="paragraph" w:customStyle="1" w:styleId="F71A921165624B3491BD9C67B15E5890">
    <w:name w:val="F71A921165624B3491BD9C67B15E5890"/>
  </w:style>
  <w:style w:type="paragraph" w:customStyle="1" w:styleId="D050B06FAE884DFE8BD342BD12D99388">
    <w:name w:val="D050B06FAE884DFE8BD342BD12D99388"/>
  </w:style>
  <w:style w:type="paragraph" w:customStyle="1" w:styleId="2F8E32CD92DB4105A7B0A3FCC8651EFA">
    <w:name w:val="2F8E32CD92DB4105A7B0A3FCC8651EFA"/>
  </w:style>
  <w:style w:type="paragraph" w:customStyle="1" w:styleId="8FAAD669F4544078A5E964A2B58E94AD">
    <w:name w:val="8FAAD669F4544078A5E964A2B58E94AD"/>
  </w:style>
  <w:style w:type="paragraph" w:customStyle="1" w:styleId="BEBE349F5A25447D84CEFF96F0DCB814">
    <w:name w:val="BEBE349F5A25447D84CEFF96F0DCB814"/>
  </w:style>
  <w:style w:type="paragraph" w:customStyle="1" w:styleId="DBBB1AAD85CC4D8B8B99E2FED5F9E842">
    <w:name w:val="DBBB1AAD85CC4D8B8B99E2FED5F9E842"/>
  </w:style>
  <w:style w:type="paragraph" w:customStyle="1" w:styleId="EDB7B8DCE494467AB67F3A0065F7710E">
    <w:name w:val="EDB7B8DCE494467AB67F3A0065F7710E"/>
  </w:style>
  <w:style w:type="paragraph" w:customStyle="1" w:styleId="579911807BE24E9593FF9EC50F35AFB6">
    <w:name w:val="579911807BE24E9593FF9EC50F35AFB6"/>
  </w:style>
  <w:style w:type="paragraph" w:customStyle="1" w:styleId="2BD96544B3ED4EA3ADEAF4B42C17FD2F">
    <w:name w:val="2BD96544B3ED4EA3ADEAF4B42C17FD2F"/>
  </w:style>
  <w:style w:type="paragraph" w:customStyle="1" w:styleId="89994D6FA516434AB0CA9308579ECB7F">
    <w:name w:val="89994D6FA516434AB0CA9308579ECB7F"/>
  </w:style>
  <w:style w:type="paragraph" w:customStyle="1" w:styleId="8677E0D6C718471E85A8621FF097B372">
    <w:name w:val="8677E0D6C718471E85A8621FF097B372"/>
  </w:style>
  <w:style w:type="paragraph" w:customStyle="1" w:styleId="0A5F1BE80C714E97A5CDD642D6C1AE02">
    <w:name w:val="0A5F1BE80C714E97A5CDD642D6C1AE02"/>
  </w:style>
  <w:style w:type="paragraph" w:customStyle="1" w:styleId="B17FC4E5EEE04191BF44648F3F0D0CC4">
    <w:name w:val="B17FC4E5EEE04191BF44648F3F0D0CC4"/>
  </w:style>
  <w:style w:type="paragraph" w:customStyle="1" w:styleId="2D2122FA06A0437C88F2E0278202B0EF">
    <w:name w:val="2D2122FA06A0437C88F2E0278202B0EF"/>
  </w:style>
  <w:style w:type="paragraph" w:customStyle="1" w:styleId="729FFAC36CD14C87A190E4DB95C00F3C">
    <w:name w:val="729FFAC36CD14C87A190E4DB95C00F3C"/>
  </w:style>
  <w:style w:type="paragraph" w:customStyle="1" w:styleId="FCA30CE218694F7BACE8163842E1A9E0">
    <w:name w:val="FCA30CE218694F7BACE8163842E1A9E0"/>
    <w:rsid w:val="00514FB9"/>
  </w:style>
  <w:style w:type="paragraph" w:customStyle="1" w:styleId="B5C6827CBD224D3DB3F9EA448366F52C">
    <w:name w:val="B5C6827CBD224D3DB3F9EA448366F52C"/>
    <w:rsid w:val="00514FB9"/>
  </w:style>
  <w:style w:type="paragraph" w:customStyle="1" w:styleId="6F1B85E57D5C46C29C7E4344A389A7D5">
    <w:name w:val="6F1B85E57D5C46C29C7E4344A389A7D5"/>
    <w:rsid w:val="00514FB9"/>
  </w:style>
  <w:style w:type="paragraph" w:customStyle="1" w:styleId="26E62E27889245E1AF144B57E5DDDEC1">
    <w:name w:val="26E62E27889245E1AF144B57E5DDDEC1"/>
    <w:rsid w:val="00514FB9"/>
  </w:style>
  <w:style w:type="paragraph" w:customStyle="1" w:styleId="F4445DD2FF4248C3B091B8BC215878EE">
    <w:name w:val="F4445DD2FF4248C3B091B8BC215878EE"/>
    <w:rsid w:val="00514FB9"/>
  </w:style>
  <w:style w:type="paragraph" w:customStyle="1" w:styleId="2BB8835A692A47E899A7A9191EBB0BCA">
    <w:name w:val="2BB8835A692A47E899A7A9191EBB0BCA"/>
    <w:rsid w:val="00514FB9"/>
  </w:style>
  <w:style w:type="paragraph" w:customStyle="1" w:styleId="CC5D02D2536F4E978592749730886CA0">
    <w:name w:val="CC5D02D2536F4E978592749730886CA0"/>
    <w:rsid w:val="00514FB9"/>
  </w:style>
  <w:style w:type="paragraph" w:customStyle="1" w:styleId="CE9103A60523463D87D3958E6D1A6207">
    <w:name w:val="CE9103A60523463D87D3958E6D1A6207"/>
    <w:rsid w:val="00514FB9"/>
  </w:style>
  <w:style w:type="paragraph" w:customStyle="1" w:styleId="FCE4A16B56734AC58E48CD0376E8FF0B">
    <w:name w:val="FCE4A16B56734AC58E48CD0376E8FF0B"/>
    <w:rsid w:val="00514FB9"/>
  </w:style>
  <w:style w:type="paragraph" w:customStyle="1" w:styleId="F90B388647474AB9A1DB4BDA27DFB142">
    <w:name w:val="F90B388647474AB9A1DB4BDA27DFB142"/>
    <w:rsid w:val="00514FB9"/>
  </w:style>
  <w:style w:type="paragraph" w:customStyle="1" w:styleId="C2B1184C40164FBC8A738D490844420E">
    <w:name w:val="C2B1184C40164FBC8A738D490844420E"/>
    <w:rsid w:val="00514FB9"/>
  </w:style>
  <w:style w:type="paragraph" w:customStyle="1" w:styleId="BC1BEFB3397F4B2BB98D971289D91788">
    <w:name w:val="BC1BEFB3397F4B2BB98D971289D91788"/>
    <w:rsid w:val="00514FB9"/>
  </w:style>
  <w:style w:type="paragraph" w:customStyle="1" w:styleId="E1E7BD386DBC49AF8764508CEC8D3622">
    <w:name w:val="E1E7BD386DBC49AF8764508CEC8D3622"/>
    <w:rsid w:val="00514FB9"/>
  </w:style>
  <w:style w:type="paragraph" w:customStyle="1" w:styleId="0FC6491123CE4276BB34A160DCC3A653">
    <w:name w:val="0FC6491123CE4276BB34A160DCC3A653"/>
    <w:rsid w:val="00514FB9"/>
  </w:style>
  <w:style w:type="paragraph" w:customStyle="1" w:styleId="5CC2C6EBBB064B7DAF550BEB51DD1639">
    <w:name w:val="5CC2C6EBBB064B7DAF550BEB51DD1639"/>
    <w:rsid w:val="00514FB9"/>
  </w:style>
  <w:style w:type="paragraph" w:customStyle="1" w:styleId="F710AADE7596400589384DDD1F723526">
    <w:name w:val="F710AADE7596400589384DDD1F723526"/>
    <w:rsid w:val="00514FB9"/>
  </w:style>
  <w:style w:type="paragraph" w:customStyle="1" w:styleId="C82E7C6F2D404F4F8391CA6FA507B5EB">
    <w:name w:val="C82E7C6F2D404F4F8391CA6FA507B5EB"/>
    <w:rsid w:val="00514FB9"/>
  </w:style>
  <w:style w:type="paragraph" w:customStyle="1" w:styleId="5C158E02D51749E68E1248D03EAD550B">
    <w:name w:val="5C158E02D51749E68E1248D03EAD550B"/>
    <w:rsid w:val="00514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 (1).dotx</Template>
  <TotalTime>25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Keonwoo Lee</dc:creator>
  <cp:lastModifiedBy>Lee Keonwoo</cp:lastModifiedBy>
  <cp:revision>19</cp:revision>
  <dcterms:created xsi:type="dcterms:W3CDTF">2018-10-24T14:52:00Z</dcterms:created>
  <dcterms:modified xsi:type="dcterms:W3CDTF">2018-10-24T16:08:00Z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