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A47A84" w:rsidP="0078360C">
      <w:pPr>
        <w:pStyle w:val="affff2"/>
      </w:pPr>
      <w:r>
        <w:t>Sixth</w:t>
      </w:r>
      <w:r w:rsidR="0078360C">
        <w:t xml:space="preserve"> meeting for sprint </w:t>
      </w:r>
      <w:r w:rsidR="001C1792">
        <w:t>2</w:t>
      </w:r>
      <w:r w:rsidR="0078360C">
        <w:t xml:space="preserve"> (Team 77)</w:t>
      </w:r>
    </w:p>
    <w:p w:rsidR="00A979E1" w:rsidRDefault="001B3E91" w:rsidP="0078360C">
      <w:pPr>
        <w:pStyle w:val="21"/>
        <w:tabs>
          <w:tab w:val="left" w:pos="8100"/>
        </w:tabs>
        <w:rPr>
          <w:rStyle w:val="afff9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Date</w:t>
          </w:r>
        </w:sdtContent>
      </w:sdt>
      <w:r w:rsidR="00A979E1" w:rsidRPr="003665F5">
        <w:rPr>
          <w:rStyle w:val="afff9"/>
        </w:rPr>
        <w:t xml:space="preserve"> | </w:t>
      </w:r>
      <w:sdt>
        <w:sdtPr>
          <w:rPr>
            <w:rStyle w:val="afff9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9"/>
            </w:rPr>
            <w:t>Location</w:t>
          </w:r>
        </w:sdtContent>
      </w:sdt>
      <w:r w:rsidR="0078360C">
        <w:rPr>
          <w:rStyle w:val="afff9"/>
        </w:rPr>
        <w:tab/>
      </w:r>
    </w:p>
    <w:p w:rsidR="0078360C" w:rsidRDefault="000368E1" w:rsidP="0078360C">
      <w:pPr>
        <w:pStyle w:val="21"/>
        <w:tabs>
          <w:tab w:val="left" w:pos="8100"/>
        </w:tabs>
      </w:pPr>
      <w:r>
        <w:t>2</w:t>
      </w:r>
      <w:r w:rsidR="00033159">
        <w:t>2</w:t>
      </w:r>
      <w:r w:rsidR="0078360C">
        <w:t>/</w:t>
      </w:r>
      <w:r w:rsidR="0049392A">
        <w:t>10</w:t>
      </w:r>
      <w:r w:rsidR="0078360C">
        <w:t>/18              3pm-4pm    1hr      online-discord (link: http://duscird.gg/CeyTQc</w:t>
      </w:r>
      <w:r w:rsidR="00073354"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A979E1" w:rsidRDefault="001B3E91" w:rsidP="00A979E1">
                  <w:pPr>
                    <w:pStyle w:val="31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1B3E91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78360C" w:rsidRPr="00137619" w:rsidRDefault="0078360C" w:rsidP="004432E4">
            <w:pPr>
              <w:spacing w:after="0"/>
            </w:pPr>
            <w:r>
              <w:t xml:space="preserve">Keonwoo Lee, Dipper Dai, </w:t>
            </w:r>
            <w:proofErr w:type="spellStart"/>
            <w:r>
              <w:t>Yiming</w:t>
            </w:r>
            <w:proofErr w:type="spellEnd"/>
            <w:r>
              <w:t xml:space="preserve"> Pan</w:t>
            </w:r>
            <w:r w:rsidR="0049392A">
              <w:t xml:space="preserve">, </w:t>
            </w:r>
            <w:proofErr w:type="spellStart"/>
            <w:r w:rsidR="0049392A">
              <w:t>Anqi</w:t>
            </w:r>
            <w:proofErr w:type="spellEnd"/>
            <w:r w:rsidR="0049392A">
              <w:t xml:space="preserve"> Cui</w:t>
            </w:r>
          </w:p>
          <w:p w:rsidR="00A979E1" w:rsidRDefault="0078360C" w:rsidP="00D578F4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t>Attendees</w:t>
                </w:r>
              </w:sdtContent>
            </w:sdt>
          </w:p>
          <w:p w:rsidR="0078360C" w:rsidRDefault="009149A1" w:rsidP="00D578F4">
            <w:pPr>
              <w:spacing w:after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bookmarkStart w:id="0" w:name="_GoBack"/>
            <w:bookmarkEnd w:id="0"/>
          </w:p>
        </w:tc>
      </w:tr>
    </w:tbl>
    <w:p w:rsidR="00A979E1" w:rsidRDefault="00A979E1" w:rsidP="00B95CB4">
      <w:pPr>
        <w:pStyle w:val="1"/>
        <w:ind w:left="0"/>
      </w:pPr>
    </w:p>
    <w:p w:rsidR="00A979E1" w:rsidRDefault="001B3E91" w:rsidP="00A979E1">
      <w:sdt>
        <w:sdtPr>
          <w:rPr>
            <w:rStyle w:val="a5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a5"/>
          </w:rPr>
        </w:sdtEndPr>
        <w:sdtContent>
          <w:r w:rsidR="00A979E1" w:rsidRPr="00DA26E8">
            <w:rPr>
              <w:rStyle w:val="a5"/>
            </w:rPr>
            <w:t>Discussion</w:t>
          </w:r>
        </w:sdtContent>
      </w:sdt>
      <w:r w:rsidR="00A979E1" w:rsidRPr="00DA26E8">
        <w:rPr>
          <w:rStyle w:val="a5"/>
        </w:rPr>
        <w:t xml:space="preserve"> </w:t>
      </w:r>
      <w:sdt>
        <w:sdtPr>
          <w:rPr>
            <w:rStyle w:val="a5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a2"/>
            <w:caps w:val="0"/>
            <w:color w:val="auto"/>
          </w:rPr>
        </w:sdtEndPr>
        <w:sdtContent>
          <w:r w:rsidR="00A979E1" w:rsidRPr="00DA26E8">
            <w:rPr>
              <w:rStyle w:val="a5"/>
            </w:rPr>
            <w:t>Conversation</w:t>
          </w:r>
        </w:sdtContent>
      </w:sdt>
    </w:p>
    <w:p w:rsidR="00A979E1" w:rsidRDefault="00073354" w:rsidP="00A979E1">
      <w:r>
        <w:t xml:space="preserve">The purpose of having the meeting is to check the progress of week </w:t>
      </w:r>
      <w:r w:rsidR="00A82729">
        <w:t>12</w:t>
      </w:r>
      <w:r>
        <w:t xml:space="preserve">’s sprint </w:t>
      </w:r>
      <w:r w:rsidR="00A82729">
        <w:t>2</w:t>
      </w:r>
      <w:r>
        <w:t xml:space="preserve"> activities done by each team member and to lay another plan for week</w:t>
      </w:r>
      <w:r w:rsidR="00A82729">
        <w:t>13</w:t>
      </w:r>
      <w:r>
        <w:t xml:space="preserve">’s sprint </w:t>
      </w:r>
      <w:r w:rsidR="00A82729">
        <w:t>2</w:t>
      </w:r>
      <w:r>
        <w:t xml:space="preserve"> activities based on the retrospect.</w:t>
      </w:r>
    </w:p>
    <w:p w:rsidR="00073354" w:rsidRDefault="00073354" w:rsidP="00073354">
      <w:pPr>
        <w:rPr>
          <w:b/>
        </w:rPr>
      </w:pPr>
      <w:r>
        <w:rPr>
          <w:b/>
        </w:rPr>
        <w:t>Week</w:t>
      </w:r>
      <w:r w:rsidR="00BE1BB5">
        <w:rPr>
          <w:b/>
        </w:rPr>
        <w:t>12</w:t>
      </w:r>
      <w:r>
        <w:rPr>
          <w:b/>
        </w:rPr>
        <w:t xml:space="preserve">’s sprint </w:t>
      </w:r>
      <w:r w:rsidR="00BE1BB5">
        <w:rPr>
          <w:b/>
        </w:rPr>
        <w:t>2</w:t>
      </w:r>
      <w:r>
        <w:rPr>
          <w:b/>
        </w:rPr>
        <w:t xml:space="preserve"> activities</w:t>
      </w:r>
    </w:p>
    <w:p w:rsidR="000368E1" w:rsidRPr="000368E1" w:rsidRDefault="000368E1" w:rsidP="000368E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>Story 17: Save for later</w:t>
      </w:r>
    </w:p>
    <w:p w:rsidR="000368E1" w:rsidRPr="000368E1" w:rsidRDefault="000368E1" w:rsidP="000368E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>The customer can now send an email to the customer’s own email with the rental car description that the customer likes to order later</w:t>
      </w:r>
    </w:p>
    <w:p w:rsidR="000368E1" w:rsidRPr="000368E1" w:rsidRDefault="000368E1" w:rsidP="000368E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lang w:eastAsia="ko-KR"/>
        </w:rPr>
        <w:t>Almost every task has been completed</w:t>
      </w:r>
    </w:p>
    <w:p w:rsidR="000368E1" w:rsidRDefault="000368E1" w:rsidP="000368E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b/>
          <w:lang w:eastAsia="ko-KR"/>
        </w:rPr>
        <w:t>However, the “sign up page” seems to need a few more verification</w:t>
      </w:r>
      <w:r w:rsidR="008A76D2">
        <w:rPr>
          <w:b/>
          <w:lang w:eastAsia="ko-KR"/>
        </w:rPr>
        <w:t>s</w:t>
      </w:r>
      <w:r>
        <w:rPr>
          <w:b/>
          <w:lang w:eastAsia="ko-KR"/>
        </w:rPr>
        <w:t xml:space="preserve"> so that it can be only used by the company staff, not by any customers</w:t>
      </w:r>
    </w:p>
    <w:p w:rsidR="000368E1" w:rsidRPr="000368E1" w:rsidRDefault="000368E1" w:rsidP="000368E1">
      <w:pPr>
        <w:pStyle w:val="affd"/>
        <w:numPr>
          <w:ilvl w:val="0"/>
          <w:numId w:val="12"/>
        </w:numPr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lso, there is a bug detected, of which when the user clicks on the company’s logo on any web page, the “Management System” is no longer available</w:t>
      </w:r>
      <w:r w:rsidR="00F446FA">
        <w:rPr>
          <w:b/>
          <w:lang w:eastAsia="ko-KR"/>
        </w:rPr>
        <w:t>.</w:t>
      </w:r>
    </w:p>
    <w:p w:rsidR="00073354" w:rsidRPr="00073354" w:rsidRDefault="00073354" w:rsidP="00073354">
      <w:pPr>
        <w:ind w:left="0"/>
        <w:rPr>
          <w:b/>
          <w:bCs/>
        </w:rPr>
      </w:pPr>
      <w:r>
        <w:t>T</w:t>
      </w:r>
      <w:r w:rsidRPr="00073354">
        <w:rPr>
          <w:b/>
          <w:bCs/>
        </w:rPr>
        <w:t>o do list for week7’s sprint 1 activities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1B3E91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DA26E8" w:rsidRPr="00E52810" w:rsidRDefault="001B3E91" w:rsidP="00DA26E8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1</w:t>
                </w:r>
              </w:sdtContent>
            </w:sdt>
            <w:r w:rsidR="00073354">
              <w:tab/>
            </w:r>
            <w:r w:rsidR="00887D51">
              <w:t>Preparation for the final release demonstration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A979E1" w:rsidRPr="00E52810" w:rsidRDefault="00887D51" w:rsidP="003B76D8">
            <w:pPr>
              <w:ind w:left="0"/>
            </w:pPr>
            <w:r>
              <w:t>-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Default="001B3E91" w:rsidP="003B76D8">
            <w:pPr>
              <w:ind w:left="0"/>
            </w:pPr>
            <w:sdt>
              <w:sdtPr>
                <w:rPr>
                  <w:b/>
                  <w:bCs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2</w:t>
                </w:r>
              </w:sdtContent>
            </w:sdt>
            <w:r w:rsidR="00DA26E8">
              <w:t xml:space="preserve">       </w:t>
            </w:r>
            <w:r w:rsidR="00887D51">
              <w:t xml:space="preserve">Think about what questions would be asked by the tutor and prepare for the proper answers. </w:t>
            </w:r>
          </w:p>
          <w:p w:rsidR="003B76D8" w:rsidRPr="00E52810" w:rsidRDefault="003B76D8" w:rsidP="00E52810">
            <w:pPr>
              <w:ind w:left="0"/>
            </w:pPr>
            <w:r>
              <w:t>(related to task ID T12 and T14 in sotry8)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A979E1" w:rsidRPr="00E52810" w:rsidRDefault="00887D51" w:rsidP="003B76D8">
            <w:pPr>
              <w:ind w:left="0"/>
            </w:pPr>
            <w:r>
              <w:t>-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tabs>
                <w:tab w:val="left" w:pos="1185"/>
                <w:tab w:val="center" w:pos="3114"/>
              </w:tabs>
              <w:ind w:left="0"/>
            </w:pPr>
            <w:r w:rsidRPr="007E016D">
              <w:rPr>
                <w:b/>
                <w:bCs/>
              </w:rPr>
              <w:t>Topic 3</w:t>
            </w:r>
            <w:r w:rsidR="00DA26E8">
              <w:tab/>
            </w:r>
            <w:r w:rsidR="00FC7298">
              <w:t>Fix the bug detected – add the “Management System” menus on the page even when the company’s logo is clicked on by the user on any web page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Yimming</w:t>
            </w:r>
            <w:proofErr w:type="spellEnd"/>
            <w:r>
              <w:t xml:space="preserve"> Pan</w:t>
            </w:r>
          </w:p>
        </w:tc>
        <w:tc>
          <w:tcPr>
            <w:tcW w:w="2250" w:type="dxa"/>
          </w:tcPr>
          <w:p w:rsidR="00DA26E8" w:rsidRPr="00E52810" w:rsidRDefault="00887D51" w:rsidP="003B76D8">
            <w:pPr>
              <w:ind w:left="0"/>
            </w:pPr>
            <w:r>
              <w:t>25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ind w:left="0"/>
            </w:pPr>
            <w:r w:rsidRPr="007E016D">
              <w:rPr>
                <w:b/>
                <w:bCs/>
              </w:rPr>
              <w:t>Topic 4</w:t>
            </w:r>
            <w:r w:rsidR="00DA26E8">
              <w:t xml:space="preserve">       </w:t>
            </w:r>
            <w:r w:rsidR="00B72A35">
              <w:t>Add more verification</w:t>
            </w:r>
            <w:r w:rsidR="008111EF">
              <w:t>s</w:t>
            </w:r>
            <w:r w:rsidR="00B72A35">
              <w:t xml:space="preserve"> in the “Sign up” page, such as Company</w:t>
            </w:r>
            <w:r w:rsidR="00083F09">
              <w:t xml:space="preserve"> staff</w:t>
            </w:r>
            <w:r w:rsidR="00B72A35">
              <w:t>’s unique ID</w:t>
            </w:r>
            <w:r w:rsidR="00602F40">
              <w:t xml:space="preserve"> No.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  <w:tc>
          <w:tcPr>
            <w:tcW w:w="2250" w:type="dxa"/>
          </w:tcPr>
          <w:p w:rsidR="00DA26E8" w:rsidRPr="00E52810" w:rsidRDefault="00887D51" w:rsidP="003B76D8">
            <w:pPr>
              <w:ind w:left="0"/>
            </w:pPr>
            <w:r>
              <w:t>25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</w:tbl>
    <w:p w:rsidR="0017681F" w:rsidRPr="00B95CB4" w:rsidRDefault="001B3E91" w:rsidP="00E52810">
      <w:pPr>
        <w:rPr>
          <w:b/>
          <w:bCs/>
        </w:rPr>
      </w:pPr>
      <w:sdt>
        <w:sdtPr>
          <w:rPr>
            <w:b/>
            <w:bCs/>
          </w:rPr>
          <w:alias w:val="Special notes:"/>
          <w:tag w:val="Special notes:"/>
          <w:id w:val="2083322904"/>
          <w:placeholder>
            <w:docPart w:val="2D2122FA06A0437C88F2E0278202B0EF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Special notes</w:t>
          </w:r>
        </w:sdtContent>
      </w:sdt>
      <w:r w:rsidR="00A979E1" w:rsidRPr="00B95CB4">
        <w:rPr>
          <w:b/>
          <w:bCs/>
        </w:rPr>
        <w:t xml:space="preserve"> </w:t>
      </w:r>
      <w:sdt>
        <w:sdtPr>
          <w:rPr>
            <w:b/>
            <w:bCs/>
          </w:rPr>
          <w:alias w:val="Enter additional notes here:"/>
          <w:tag w:val="Enter additional notes here:"/>
          <w:id w:val="1654802240"/>
          <w:placeholder>
            <w:docPart w:val="729FFAC36CD14C87A190E4DB95C00F3C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Type additional notes here</w:t>
          </w:r>
        </w:sdtContent>
      </w:sdt>
    </w:p>
    <w:p w:rsidR="003B76D8" w:rsidRDefault="00B63C82" w:rsidP="00FE3017">
      <w:pPr>
        <w:pStyle w:val="affd"/>
        <w:widowControl w:val="0"/>
        <w:wordWrap w:val="0"/>
        <w:autoSpaceDE w:val="0"/>
        <w:autoSpaceDN w:val="0"/>
        <w:spacing w:before="0" w:after="160" w:line="259" w:lineRule="auto"/>
        <w:ind w:left="760"/>
        <w:contextualSpacing w:val="0"/>
        <w:jc w:val="both"/>
        <w:rPr>
          <w:b/>
          <w:lang w:eastAsia="ko-KR"/>
        </w:rPr>
      </w:pPr>
      <w:r>
        <w:rPr>
          <w:rFonts w:hint="eastAsia"/>
          <w:b/>
          <w:lang w:eastAsia="ko-KR"/>
        </w:rPr>
        <w:t>-</w:t>
      </w:r>
    </w:p>
    <w:p w:rsidR="00DA5375" w:rsidRPr="00DA5375" w:rsidRDefault="00DA5375" w:rsidP="00DA5375">
      <w:pPr>
        <w:widowControl w:val="0"/>
        <w:wordWrap w:val="0"/>
        <w:autoSpaceDE w:val="0"/>
        <w:autoSpaceDN w:val="0"/>
        <w:spacing w:before="0" w:after="160" w:line="259" w:lineRule="auto"/>
        <w:ind w:left="0"/>
        <w:jc w:val="both"/>
        <w:rPr>
          <w:lang w:eastAsia="ko-KR"/>
        </w:rPr>
      </w:pPr>
      <w:r w:rsidRPr="004307EF">
        <w:rPr>
          <w:rFonts w:hint="eastAsia"/>
          <w:b/>
          <w:lang w:eastAsia="ko-KR"/>
        </w:rPr>
        <w:t>N</w:t>
      </w:r>
      <w:r w:rsidRPr="004307EF">
        <w:rPr>
          <w:b/>
          <w:lang w:eastAsia="ko-KR"/>
        </w:rPr>
        <w:t xml:space="preserve">ext meeting: </w:t>
      </w:r>
      <w:r>
        <w:rPr>
          <w:lang w:eastAsia="ko-KR"/>
        </w:rPr>
        <w:t xml:space="preserve">24/10/18 Wednesday </w:t>
      </w:r>
      <w:r w:rsidR="004A4574">
        <w:rPr>
          <w:lang w:eastAsia="ko-KR"/>
        </w:rPr>
        <w:t>4-6pm in S-block</w:t>
      </w:r>
      <w:r w:rsidR="00E26E7D">
        <w:rPr>
          <w:lang w:eastAsia="ko-KR"/>
        </w:rPr>
        <w:t xml:space="preserve"> (the final meeting)</w:t>
      </w:r>
      <w:r>
        <w:rPr>
          <w:lang w:eastAsia="ko-KR"/>
        </w:rPr>
        <w:t xml:space="preserve"> </w:t>
      </w:r>
    </w:p>
    <w:sectPr w:rsidR="00DA5375" w:rsidRPr="00DA5375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E91" w:rsidRDefault="001B3E91">
      <w:pPr>
        <w:spacing w:after="0"/>
      </w:pPr>
      <w:r>
        <w:separator/>
      </w:r>
    </w:p>
  </w:endnote>
  <w:endnote w:type="continuationSeparator" w:id="0">
    <w:p w:rsidR="001B3E91" w:rsidRDefault="001B3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E91" w:rsidRDefault="001B3E91">
      <w:pPr>
        <w:spacing w:after="0"/>
      </w:pPr>
      <w:r>
        <w:separator/>
      </w:r>
    </w:p>
  </w:footnote>
  <w:footnote w:type="continuationSeparator" w:id="0">
    <w:p w:rsidR="001B3E91" w:rsidRDefault="001B3E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40346A"/>
    <w:multiLevelType w:val="hybridMultilevel"/>
    <w:tmpl w:val="716C9FFA"/>
    <w:lvl w:ilvl="0" w:tplc="065EC37E">
      <w:numFmt w:val="bullet"/>
      <w:lvlText w:val="-"/>
      <w:lvlJc w:val="left"/>
      <w:pPr>
        <w:ind w:left="432" w:hanging="360"/>
      </w:pPr>
      <w:rPr>
        <w:rFonts w:ascii="Palatino Linotype" w:eastAsia="바탕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0C"/>
    <w:rsid w:val="00033159"/>
    <w:rsid w:val="000368E1"/>
    <w:rsid w:val="00070820"/>
    <w:rsid w:val="00073354"/>
    <w:rsid w:val="00083F09"/>
    <w:rsid w:val="001005E5"/>
    <w:rsid w:val="00107A25"/>
    <w:rsid w:val="001118FD"/>
    <w:rsid w:val="00152CC8"/>
    <w:rsid w:val="0017681F"/>
    <w:rsid w:val="001B3E91"/>
    <w:rsid w:val="001C1792"/>
    <w:rsid w:val="001C4546"/>
    <w:rsid w:val="002B6C94"/>
    <w:rsid w:val="002C6306"/>
    <w:rsid w:val="002E7469"/>
    <w:rsid w:val="002F4ABE"/>
    <w:rsid w:val="003B1BCE"/>
    <w:rsid w:val="003B76D8"/>
    <w:rsid w:val="003C1B81"/>
    <w:rsid w:val="003C6B6C"/>
    <w:rsid w:val="0041439B"/>
    <w:rsid w:val="004432E4"/>
    <w:rsid w:val="00444D8F"/>
    <w:rsid w:val="0049392A"/>
    <w:rsid w:val="004A4574"/>
    <w:rsid w:val="0052642B"/>
    <w:rsid w:val="00557792"/>
    <w:rsid w:val="005E7D19"/>
    <w:rsid w:val="00602F40"/>
    <w:rsid w:val="0066086F"/>
    <w:rsid w:val="00672A6F"/>
    <w:rsid w:val="006928B4"/>
    <w:rsid w:val="006D571F"/>
    <w:rsid w:val="006F5A3F"/>
    <w:rsid w:val="00714174"/>
    <w:rsid w:val="007253CC"/>
    <w:rsid w:val="0078360C"/>
    <w:rsid w:val="007E016D"/>
    <w:rsid w:val="008111EF"/>
    <w:rsid w:val="008431CB"/>
    <w:rsid w:val="00887D51"/>
    <w:rsid w:val="008A76D2"/>
    <w:rsid w:val="008E2FAF"/>
    <w:rsid w:val="009149A1"/>
    <w:rsid w:val="0093449B"/>
    <w:rsid w:val="009916AE"/>
    <w:rsid w:val="00996FBF"/>
    <w:rsid w:val="00A47A84"/>
    <w:rsid w:val="00A82729"/>
    <w:rsid w:val="00A979E1"/>
    <w:rsid w:val="00B45E12"/>
    <w:rsid w:val="00B63C82"/>
    <w:rsid w:val="00B72A35"/>
    <w:rsid w:val="00B95CB4"/>
    <w:rsid w:val="00BE1BB5"/>
    <w:rsid w:val="00C9013A"/>
    <w:rsid w:val="00CB50F2"/>
    <w:rsid w:val="00CF5C61"/>
    <w:rsid w:val="00D6466C"/>
    <w:rsid w:val="00D90A37"/>
    <w:rsid w:val="00DA26E8"/>
    <w:rsid w:val="00DA5375"/>
    <w:rsid w:val="00DC2307"/>
    <w:rsid w:val="00DE0C64"/>
    <w:rsid w:val="00E26E7D"/>
    <w:rsid w:val="00E52810"/>
    <w:rsid w:val="00E70F21"/>
    <w:rsid w:val="00EB43FE"/>
    <w:rsid w:val="00F446FA"/>
    <w:rsid w:val="00F45ED3"/>
    <w:rsid w:val="00F560A1"/>
    <w:rsid w:val="00FC130B"/>
    <w:rsid w:val="00FC4414"/>
    <w:rsid w:val="00FC7298"/>
    <w:rsid w:val="00FE3017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810E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Meetingminutes">
    <w:name w:val="Meeting minutes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5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6">
    <w:name w:val="header"/>
    <w:basedOn w:val="a1"/>
    <w:link w:val="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har">
    <w:name w:val="머리글 Char"/>
    <w:basedOn w:val="a2"/>
    <w:link w:val="a6"/>
    <w:uiPriority w:val="99"/>
    <w:rsid w:val="00A979E1"/>
    <w:rPr>
      <w:rFonts w:eastAsiaTheme="minorEastAsia"/>
      <w:szCs w:val="21"/>
      <w:lang w:eastAsia="ja-JP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8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CF5C61"/>
  </w:style>
  <w:style w:type="paragraph" w:styleId="aa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ab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b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c">
    <w:name w:val="Body Text First Indent"/>
    <w:basedOn w:val="ab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c"/>
    <w:uiPriority w:val="99"/>
    <w:semiHidden/>
    <w:rsid w:val="00CF5C61"/>
    <w:rPr>
      <w:spacing w:val="4"/>
    </w:rPr>
  </w:style>
  <w:style w:type="paragraph" w:styleId="ad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d"/>
    <w:uiPriority w:val="99"/>
    <w:semiHidden/>
    <w:rsid w:val="00CF5C61"/>
    <w:rPr>
      <w:spacing w:val="4"/>
    </w:rPr>
  </w:style>
  <w:style w:type="paragraph" w:styleId="23">
    <w:name w:val="Body Text First Indent 2"/>
    <w:basedOn w:val="ad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e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0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4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4"/>
    <w:uiPriority w:val="99"/>
    <w:semiHidden/>
    <w:rsid w:val="00CF5C61"/>
    <w:rPr>
      <w:spacing w:val="4"/>
      <w:szCs w:val="20"/>
    </w:rPr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5"/>
    <w:uiPriority w:val="99"/>
    <w:semiHidden/>
    <w:rsid w:val="00CF5C61"/>
    <w:rPr>
      <w:b/>
      <w:bCs/>
      <w:spacing w:val="4"/>
      <w:szCs w:val="20"/>
    </w:rPr>
  </w:style>
  <w:style w:type="table" w:styleId="af6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7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7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8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8"/>
    <w:uiPriority w:val="99"/>
    <w:semiHidden/>
    <w:rsid w:val="00CF5C61"/>
    <w:rPr>
      <w:spacing w:val="4"/>
    </w:rPr>
  </w:style>
  <w:style w:type="character" w:styleId="af9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a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b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F5C61"/>
    <w:rPr>
      <w:spacing w:val="4"/>
      <w:szCs w:val="20"/>
    </w:rPr>
  </w:style>
  <w:style w:type="paragraph" w:styleId="afc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ar9">
    <w:name w:val="바닥글 Char"/>
    <w:basedOn w:val="a2"/>
    <w:link w:val="aff"/>
    <w:uiPriority w:val="99"/>
    <w:rsid w:val="00CB50F2"/>
    <w:rPr>
      <w:rFonts w:eastAsiaTheme="minorEastAsia"/>
      <w:szCs w:val="21"/>
      <w:lang w:eastAsia="ja-JP"/>
    </w:rPr>
  </w:style>
  <w:style w:type="character" w:styleId="aff0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1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1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2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5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5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6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7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8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9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a">
    <w:name w:val="line number"/>
    <w:basedOn w:val="a2"/>
    <w:uiPriority w:val="99"/>
    <w:semiHidden/>
    <w:unhideWhenUsed/>
    <w:rsid w:val="00CF5C61"/>
  </w:style>
  <w:style w:type="paragraph" w:styleId="affb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e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3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3"/>
    <w:uiPriority w:val="99"/>
    <w:semiHidden/>
    <w:rsid w:val="00CF5C61"/>
    <w:rPr>
      <w:spacing w:val="4"/>
    </w:rPr>
  </w:style>
  <w:style w:type="character" w:styleId="afff4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5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6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6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7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8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8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9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a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c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a4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a4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a4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2122FA06A0437C88F2E0278202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7E94-46B8-4159-B88E-2236E949083A}"/>
      </w:docPartPr>
      <w:docPartBody>
        <w:p w:rsidR="0039743E" w:rsidRDefault="00E11B99">
          <w:pPr>
            <w:pStyle w:val="2D2122FA06A0437C88F2E0278202B0EF"/>
          </w:pPr>
          <w:r>
            <w:t>Special notes</w:t>
          </w:r>
        </w:p>
      </w:docPartBody>
    </w:docPart>
    <w:docPart>
      <w:docPartPr>
        <w:name w:val="729FFAC36CD14C87A190E4DB95C0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250-4967-4468-B2BE-AADAF7C15ADC}"/>
      </w:docPartPr>
      <w:docPartBody>
        <w:p w:rsidR="0039743E" w:rsidRDefault="00E11B99">
          <w:pPr>
            <w:pStyle w:val="729FFAC36CD14C87A190E4DB95C00F3C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B9"/>
    <w:rsid w:val="00293674"/>
    <w:rsid w:val="0039743E"/>
    <w:rsid w:val="00514FB9"/>
    <w:rsid w:val="00A51F7F"/>
    <w:rsid w:val="00BA511F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32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Keonwoo Lee</dc:creator>
  <cp:lastModifiedBy>Lee Keonwoo</cp:lastModifiedBy>
  <cp:revision>25</cp:revision>
  <dcterms:created xsi:type="dcterms:W3CDTF">2018-09-13T09:12:00Z</dcterms:created>
  <dcterms:modified xsi:type="dcterms:W3CDTF">2018-10-24T17:38:00Z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