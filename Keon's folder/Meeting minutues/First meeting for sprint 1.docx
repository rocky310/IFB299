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Default="0078360C" w:rsidP="0078360C">
      <w:pPr>
        <w:pStyle w:val="Title"/>
      </w:pPr>
      <w:r>
        <w:t>First meeting for sprint 1 (Team 77)</w:t>
      </w:r>
    </w:p>
    <w:p w:rsidR="00A979E1" w:rsidRDefault="00DE0C64" w:rsidP="0078360C">
      <w:pPr>
        <w:pStyle w:val="Heading2"/>
        <w:tabs>
          <w:tab w:val="left" w:pos="8100"/>
        </w:tabs>
        <w:rPr>
          <w:rStyle w:val="SubtleEmphasis"/>
        </w:rPr>
      </w:pPr>
      <w:sdt>
        <w:sdtPr>
          <w:rPr>
            <w:i/>
            <w:iCs/>
            <w:color w:val="auto"/>
          </w:rPr>
          <w:alias w:val="Meeting date and time:"/>
          <w:tag w:val="Meeting date and time:"/>
          <w:id w:val="712006246"/>
          <w:placeholder>
            <w:docPart w:val="5A2AF68260F24D4D81B827EEAA1BE499"/>
          </w:placeholder>
          <w:temporary/>
          <w:showingPlcHdr/>
          <w15:appearance w15:val="hidden"/>
        </w:sdtPr>
        <w:sdtEndPr>
          <w:rPr>
            <w:i w:val="0"/>
            <w:iCs w:val="0"/>
            <w:color w:val="9F2936" w:themeColor="accent2"/>
          </w:rPr>
        </w:sdtEndPr>
        <w:sdtContent>
          <w:r w:rsidR="00A979E1">
            <w:t>Meeting date | time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date:"/>
          <w:tag w:val="Enter date:"/>
          <w:id w:val="-932354384"/>
          <w:placeholder>
            <w:docPart w:val="9426304AECEF4E759F16644547F9AEA9"/>
          </w:placeholder>
          <w:temporary/>
          <w:showingPlcHdr/>
          <w15:appearance w15:val="hidden"/>
        </w:sdtPr>
        <w:sdtEndPr>
          <w:rPr>
            <w:rStyle w:val="SubtleEmphasis"/>
          </w:rPr>
        </w:sdtEndPr>
        <w:sdtContent>
          <w:r w:rsidR="00A979E1" w:rsidRPr="003665F5">
            <w:rPr>
              <w:rStyle w:val="SubtleEmphasis"/>
            </w:rPr>
            <w:t>Date</w:t>
          </w:r>
        </w:sdtContent>
      </w:sdt>
      <w:r w:rsidR="00A979E1" w:rsidRPr="003665F5">
        <w:rPr>
          <w:rStyle w:val="SubtleEmphasis"/>
        </w:rPr>
        <w:t xml:space="preserve"> | </w:t>
      </w:r>
      <w:sdt>
        <w:sdtPr>
          <w:rPr>
            <w:rStyle w:val="SubtleEmphasis"/>
          </w:rPr>
          <w:alias w:val="Enter time:"/>
          <w:tag w:val="Enter time:"/>
          <w:id w:val="1573844241"/>
          <w:placeholder>
            <w:docPart w:val="DC2FF0A38D4F48FEA1D0AEA02FE89A28"/>
          </w:placeholder>
          <w:temporary/>
          <w:showingPlcHdr/>
          <w15:appearance w15:val="hidden"/>
        </w:sdtPr>
        <w:sdtEndPr>
          <w:rPr>
            <w:rStyle w:val="SubtleEmphasis"/>
          </w:rPr>
        </w:sdtEndPr>
        <w:sdtContent>
          <w:r w:rsidR="00A979E1" w:rsidRPr="003665F5">
            <w:rPr>
              <w:rStyle w:val="SubtleEmphasis"/>
            </w:rPr>
            <w:t>Time</w:t>
          </w:r>
        </w:sdtContent>
      </w:sdt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2098EB88023C4FDABFA64ED7F0243A9D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DE8A5961FF2049B6807629ADDBF82A24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78360C">
        <w:rPr>
          <w:rStyle w:val="SubtleEmphasis"/>
        </w:rPr>
        <w:tab/>
      </w:r>
    </w:p>
    <w:p w:rsidR="0078360C" w:rsidRDefault="0078360C" w:rsidP="0078360C">
      <w:pPr>
        <w:pStyle w:val="Heading2"/>
        <w:tabs>
          <w:tab w:val="left" w:pos="8100"/>
        </w:tabs>
      </w:pPr>
      <w:r>
        <w:t>04/09/18              3pm-4pm    1hr      online-discord (link: http://duscird.gg/CeyTQc</w:t>
      </w:r>
      <w:r w:rsidR="00073354"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78360C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A979E1" w:rsidRDefault="00DE0C64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A848AA8158494FE29E4D211E437680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Note taker:"/>
                  <w:tag w:val="Note taker:"/>
                  <w:id w:val="-1961940283"/>
                  <w:placeholder>
                    <w:docPart w:val="AC26FBCA29014776901E0946964D0FA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Timekeeper:"/>
                  <w:tag w:val="Timekeeper:"/>
                  <w:id w:val="2113625791"/>
                  <w:placeholder>
                    <w:docPart w:val="8C0DDF2F5FEE437184F9C55E7665831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Default="00DE0C64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74E1CD89BEE14326A9827EAFAEB39AF8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78360C" w:rsidRPr="00137619" w:rsidRDefault="0078360C" w:rsidP="004432E4">
            <w:pPr>
              <w:spacing w:after="0"/>
            </w:pPr>
            <w:r>
              <w:t>Keonwoo Lee, Dipper Dai, Yi</w:t>
            </w:r>
            <w:bookmarkStart w:id="0" w:name="_GoBack"/>
            <w:bookmarkEnd w:id="0"/>
            <w:r>
              <w:t>ming Pan</w:t>
            </w:r>
          </w:p>
          <w:p w:rsidR="00A979E1" w:rsidRDefault="0078360C" w:rsidP="00D578F4">
            <w:pPr>
              <w:spacing w:after="0"/>
            </w:pPr>
            <w:r>
              <w:t>Non-</w:t>
            </w:r>
            <w:sdt>
              <w:sdtPr>
                <w:alias w:val="Enter attendee 1:"/>
                <w:tag w:val="Enter attendee 1:"/>
                <w:id w:val="1493522722"/>
                <w:placeholder>
                  <w:docPart w:val="A350C6A96A6049A6AB20375B0EB57D7B"/>
                </w:placeholder>
                <w:temporary/>
                <w:showingPlcHdr/>
                <w15:appearance w15:val="hidden"/>
              </w:sdtPr>
              <w:sdtEndPr/>
              <w:sdtContent>
                <w:r w:rsidR="00A979E1">
                  <w:t>Attendees</w:t>
                </w:r>
              </w:sdtContent>
            </w:sdt>
          </w:p>
          <w:p w:rsidR="0078360C" w:rsidRDefault="0078360C" w:rsidP="00D578F4">
            <w:pPr>
              <w:spacing w:after="0"/>
            </w:pPr>
            <w:r>
              <w:t>Anqi Cui</w:t>
            </w:r>
          </w:p>
        </w:tc>
      </w:tr>
    </w:tbl>
    <w:p w:rsidR="00A979E1" w:rsidRDefault="00A979E1" w:rsidP="00B95CB4">
      <w:pPr>
        <w:pStyle w:val="Heading1"/>
        <w:ind w:left="0"/>
      </w:pPr>
    </w:p>
    <w:p w:rsidR="00A979E1" w:rsidRDefault="00DE0C64" w:rsidP="00A979E1">
      <w:sdt>
        <w:sdtPr>
          <w:rPr>
            <w:rStyle w:val="SubtleReference"/>
          </w:rPr>
          <w:alias w:val="Agenda 1, discussion:"/>
          <w:tag w:val="Agenda 1, discussion:"/>
          <w:id w:val="951674875"/>
          <w:placeholder>
            <w:docPart w:val="165AE8B7111F4AD796493FFE3DF584D8"/>
          </w:placeholder>
          <w:temporary/>
          <w:showingPlcHdr/>
          <w15:appearance w15:val="hidden"/>
        </w:sdtPr>
        <w:sdtEndPr>
          <w:rPr>
            <w:rStyle w:val="SubtleReference"/>
          </w:rPr>
        </w:sdtEndPr>
        <w:sdtContent>
          <w:r w:rsidR="00A979E1" w:rsidRPr="00DA26E8">
            <w:rPr>
              <w:rStyle w:val="SubtleReference"/>
            </w:rPr>
            <w:t>Discussion</w:t>
          </w:r>
        </w:sdtContent>
      </w:sdt>
      <w:r w:rsidR="00A979E1" w:rsidRPr="00DA26E8">
        <w:rPr>
          <w:rStyle w:val="SubtleReference"/>
        </w:rPr>
        <w:t xml:space="preserve"> </w:t>
      </w:r>
      <w:sdt>
        <w:sdtPr>
          <w:rPr>
            <w:rStyle w:val="SubtleReference"/>
          </w:rPr>
          <w:alias w:val="Agenda 1, enter conversation:"/>
          <w:tag w:val="Agenda 1, enter conversation:"/>
          <w:id w:val="983351720"/>
          <w:placeholder>
            <w:docPart w:val="CDEFD3D51A404D39AE24498926486CC4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  <w:color w:val="auto"/>
          </w:rPr>
        </w:sdtEndPr>
        <w:sdtContent>
          <w:r w:rsidR="00A979E1" w:rsidRPr="00DA26E8">
            <w:rPr>
              <w:rStyle w:val="SubtleReference"/>
            </w:rPr>
            <w:t>Conversation</w:t>
          </w:r>
        </w:sdtContent>
      </w:sdt>
    </w:p>
    <w:p w:rsidR="00A979E1" w:rsidRDefault="00073354" w:rsidP="00A979E1">
      <w:r>
        <w:t>The purpose of having the meeting is to check the progress of week 6’s sprint 1 activities done by each team member and to lay another plan for week7’s sprint 1 activities based on the retrospect.</w:t>
      </w:r>
    </w:p>
    <w:p w:rsidR="00073354" w:rsidRDefault="00073354" w:rsidP="00073354">
      <w:pPr>
        <w:rPr>
          <w:b/>
        </w:rPr>
      </w:pPr>
      <w:r>
        <w:rPr>
          <w:b/>
        </w:rPr>
        <w:t>Week6’s sprint 1 activities</w:t>
      </w:r>
    </w:p>
    <w:p w:rsidR="00073354" w:rsidRPr="00BC31AB" w:rsidRDefault="00073354" w:rsidP="00073354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Assigned tasks to each member by using JIRA</w:t>
      </w:r>
    </w:p>
    <w:p w:rsidR="00073354" w:rsidRPr="00BC31AB" w:rsidRDefault="00073354" w:rsidP="00073354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Started working on designing an ORM for the sprint 1’s user stories and started building BPMs for user story 1, 7 and 12.</w:t>
      </w:r>
    </w:p>
    <w:p w:rsidR="00073354" w:rsidRPr="00106909" w:rsidRDefault="00073354" w:rsidP="00073354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Started working on building BPMs for user story 8, 18 and 23</w:t>
      </w:r>
    </w:p>
    <w:p w:rsidR="00073354" w:rsidRPr="005A4303" w:rsidRDefault="00073354" w:rsidP="00073354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Started coding on Log in web page - username/password inputs, password inputs turning into asterisks when typed and Login/Signup buttons (not actually working though)</w:t>
      </w:r>
    </w:p>
    <w:p w:rsidR="00073354" w:rsidRPr="005A4303" w:rsidRDefault="00073354" w:rsidP="00073354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Burndown chart update</w:t>
      </w:r>
    </w:p>
    <w:p w:rsidR="00073354" w:rsidRPr="00073354" w:rsidRDefault="00073354" w:rsidP="00073354">
      <w:pPr>
        <w:ind w:left="0"/>
        <w:rPr>
          <w:b/>
          <w:bCs/>
        </w:rPr>
      </w:pPr>
      <w:r>
        <w:t>T</w:t>
      </w:r>
      <w:r w:rsidRPr="00073354">
        <w:rPr>
          <w:b/>
          <w:bCs/>
        </w:rPr>
        <w:t>o do list for week7’s sprint 1 activities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DE0C64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DB7E7213E7984E7487A679CD9F739506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CD6BC1B5B3C24E5FAB9B3642419CF6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B4F8A76928DD48358B7960A82613DF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DA26E8" w:rsidRDefault="00DE0C64" w:rsidP="00DA26E8">
            <w:pPr>
              <w:tabs>
                <w:tab w:val="left" w:pos="1185"/>
                <w:tab w:val="center" w:pos="3114"/>
              </w:tabs>
              <w:ind w:left="0"/>
            </w:pPr>
            <w:sdt>
              <w:sdtPr>
                <w:alias w:val="Agenda 1, enter topic 1:"/>
                <w:tag w:val="Agenda 1, enter topic 1:"/>
                <w:id w:val="-2051980392"/>
                <w:placeholder>
                  <w:docPart w:val="6C625575E39444B28A1B2DCAA6166A75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1</w:t>
                </w:r>
              </w:sdtContent>
            </w:sdt>
            <w:r w:rsidR="00073354">
              <w:tab/>
              <w:t xml:space="preserve">Designing </w:t>
            </w:r>
            <w:r w:rsidR="00DA26E8">
              <w:t xml:space="preserve">user </w:t>
            </w:r>
            <w:r w:rsidR="00073354">
              <w:t xml:space="preserve">interface for </w:t>
            </w:r>
            <w:r w:rsidR="00DA26E8">
              <w:t>Login page</w:t>
            </w:r>
          </w:p>
          <w:p w:rsidR="00DA26E8" w:rsidRPr="00E52810" w:rsidRDefault="00DA26E8" w:rsidP="00DA26E8">
            <w:pPr>
              <w:tabs>
                <w:tab w:val="left" w:pos="1185"/>
                <w:tab w:val="center" w:pos="3114"/>
              </w:tabs>
              <w:ind w:left="0"/>
            </w:pPr>
            <w:r>
              <w:t xml:space="preserve"> (related to </w:t>
            </w:r>
            <w:r w:rsidR="00073354">
              <w:tab/>
            </w:r>
            <w:r>
              <w:t xml:space="preserve">task ID T01, T03, </w:t>
            </w:r>
            <w:r w:rsidR="003B76D8">
              <w:t>and T04 in story 1)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Keonwoo Lee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07/09/18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Default="00DE0C64" w:rsidP="003B76D8">
            <w:pPr>
              <w:ind w:left="0"/>
            </w:pPr>
            <w:sdt>
              <w:sdtPr>
                <w:rPr>
                  <w:b/>
                  <w:bCs/>
                </w:rPr>
                <w:alias w:val="Agenda 1, enter topic 2:"/>
                <w:tag w:val="Agenda 1, enter topic 2:"/>
                <w:id w:val="-276792879"/>
                <w:placeholder>
                  <w:docPart w:val="3B1088B123B64712AE6E369F4A68C65A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2</w:t>
                </w:r>
              </w:sdtContent>
            </w:sdt>
            <w:r w:rsidR="00DA26E8">
              <w:t xml:space="preserve">       Designing user interface for </w:t>
            </w:r>
            <w:r w:rsidR="003B76D8">
              <w:t>Main menu page</w:t>
            </w:r>
          </w:p>
          <w:p w:rsidR="003B76D8" w:rsidRPr="00E52810" w:rsidRDefault="003B76D8" w:rsidP="00E52810">
            <w:pPr>
              <w:ind w:left="0"/>
            </w:pPr>
            <w:r>
              <w:t>(related to task ID T12 and T14 in sotry8)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Dipper Dai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07/09/18</w:t>
            </w:r>
          </w:p>
        </w:tc>
      </w:tr>
      <w:tr w:rsidR="00DA26E8" w:rsidRPr="00E52810" w:rsidTr="00557792">
        <w:tc>
          <w:tcPr>
            <w:tcW w:w="6300" w:type="dxa"/>
          </w:tcPr>
          <w:p w:rsidR="00DA26E8" w:rsidRPr="00E52810" w:rsidRDefault="003B76D8" w:rsidP="003B76D8">
            <w:pPr>
              <w:tabs>
                <w:tab w:val="left" w:pos="1185"/>
                <w:tab w:val="center" w:pos="3114"/>
              </w:tabs>
              <w:ind w:left="0"/>
            </w:pPr>
            <w:r w:rsidRPr="007E016D">
              <w:rPr>
                <w:b/>
                <w:bCs/>
              </w:rPr>
              <w:t>Topic 3</w:t>
            </w:r>
            <w:r w:rsidR="00DA26E8">
              <w:tab/>
            </w:r>
            <w:r>
              <w:t>Creating a main page and text boxes for login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r>
              <w:t>Yimming Pan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r>
              <w:t>07/09/18</w:t>
            </w:r>
          </w:p>
        </w:tc>
      </w:tr>
      <w:tr w:rsidR="00DA26E8" w:rsidRPr="00E52810" w:rsidTr="00557792">
        <w:tc>
          <w:tcPr>
            <w:tcW w:w="6300" w:type="dxa"/>
          </w:tcPr>
          <w:p w:rsidR="00DA26E8" w:rsidRPr="00E52810" w:rsidRDefault="003B76D8" w:rsidP="003B76D8">
            <w:pPr>
              <w:ind w:left="0"/>
            </w:pPr>
            <w:r w:rsidRPr="007E016D">
              <w:rPr>
                <w:b/>
                <w:bCs/>
              </w:rPr>
              <w:t>Topic 4</w:t>
            </w:r>
            <w:r w:rsidR="00DA26E8">
              <w:t xml:space="preserve">       </w:t>
            </w:r>
            <w:r>
              <w:t>Adding buttons /input fields where needed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r>
              <w:t>Anqi Cui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r>
              <w:t>07/09/18</w:t>
            </w:r>
          </w:p>
        </w:tc>
      </w:tr>
    </w:tbl>
    <w:p w:rsidR="0017681F" w:rsidRPr="00B95CB4" w:rsidRDefault="00DE0C64" w:rsidP="00E52810">
      <w:pPr>
        <w:rPr>
          <w:b/>
          <w:bCs/>
        </w:rPr>
      </w:pPr>
      <w:sdt>
        <w:sdtPr>
          <w:rPr>
            <w:b/>
            <w:bCs/>
          </w:rPr>
          <w:alias w:val="Special notes:"/>
          <w:tag w:val="Special notes:"/>
          <w:id w:val="2083322904"/>
          <w:placeholder>
            <w:docPart w:val="2D2122FA06A0437C88F2E0278202B0EF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Special notes</w:t>
          </w:r>
        </w:sdtContent>
      </w:sdt>
      <w:r w:rsidR="00A979E1" w:rsidRPr="00B95CB4">
        <w:rPr>
          <w:b/>
          <w:bCs/>
        </w:rPr>
        <w:t xml:space="preserve"> </w:t>
      </w:r>
      <w:sdt>
        <w:sdtPr>
          <w:rPr>
            <w:b/>
            <w:bCs/>
          </w:rPr>
          <w:alias w:val="Enter additional notes here:"/>
          <w:tag w:val="Enter additional notes here:"/>
          <w:id w:val="1654802240"/>
          <w:placeholder>
            <w:docPart w:val="729FFAC36CD14C87A190E4DB95C00F3C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Type additional notes here</w:t>
          </w:r>
        </w:sdtContent>
      </w:sdt>
    </w:p>
    <w:p w:rsidR="00B95CB4" w:rsidRPr="005A4303" w:rsidRDefault="00FC4414" w:rsidP="00FC4414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The next team meeting is t</w:t>
      </w:r>
      <w:r w:rsidR="00B95CB4">
        <w:t>o be negotiated during the upcoming workshop on Thursday.</w:t>
      </w:r>
    </w:p>
    <w:p w:rsidR="003B76D8" w:rsidRPr="00FC4414" w:rsidRDefault="00B95CB4" w:rsidP="00FC4414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Anqi is to contact Yiming to listen to the</w:t>
      </w:r>
      <w:r w:rsidRPr="002926E9">
        <w:t xml:space="preserve"> messages</w:t>
      </w:r>
      <w:r>
        <w:t xml:space="preserve"> regarding to today’s meeting.</w:t>
      </w:r>
    </w:p>
    <w:sectPr w:rsidR="003B76D8" w:rsidRPr="00FC4414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C64" w:rsidRDefault="00DE0C64">
      <w:pPr>
        <w:spacing w:after="0"/>
      </w:pPr>
      <w:r>
        <w:separator/>
      </w:r>
    </w:p>
  </w:endnote>
  <w:endnote w:type="continuationSeparator" w:id="0">
    <w:p w:rsidR="00DE0C64" w:rsidRDefault="00DE0C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01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C64" w:rsidRDefault="00DE0C64">
      <w:pPr>
        <w:spacing w:after="0"/>
      </w:pPr>
      <w:r>
        <w:separator/>
      </w:r>
    </w:p>
  </w:footnote>
  <w:footnote w:type="continuationSeparator" w:id="0">
    <w:p w:rsidR="00DE0C64" w:rsidRDefault="00DE0C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0C"/>
    <w:rsid w:val="00070820"/>
    <w:rsid w:val="00073354"/>
    <w:rsid w:val="001005E5"/>
    <w:rsid w:val="00107A25"/>
    <w:rsid w:val="001118FD"/>
    <w:rsid w:val="00152CC8"/>
    <w:rsid w:val="0017681F"/>
    <w:rsid w:val="001C4546"/>
    <w:rsid w:val="002B6C94"/>
    <w:rsid w:val="002C6306"/>
    <w:rsid w:val="002E7469"/>
    <w:rsid w:val="002F4ABE"/>
    <w:rsid w:val="003B1BCE"/>
    <w:rsid w:val="003B76D8"/>
    <w:rsid w:val="003C1B81"/>
    <w:rsid w:val="003C6B6C"/>
    <w:rsid w:val="0041439B"/>
    <w:rsid w:val="004432E4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78360C"/>
    <w:rsid w:val="007E016D"/>
    <w:rsid w:val="008431CB"/>
    <w:rsid w:val="008E2FAF"/>
    <w:rsid w:val="0093449B"/>
    <w:rsid w:val="009916AE"/>
    <w:rsid w:val="00A979E1"/>
    <w:rsid w:val="00B45E12"/>
    <w:rsid w:val="00B95CB4"/>
    <w:rsid w:val="00C9013A"/>
    <w:rsid w:val="00CB50F2"/>
    <w:rsid w:val="00CF5C61"/>
    <w:rsid w:val="00D6466C"/>
    <w:rsid w:val="00D90A37"/>
    <w:rsid w:val="00DA26E8"/>
    <w:rsid w:val="00DC2307"/>
    <w:rsid w:val="00DE0C64"/>
    <w:rsid w:val="00E52810"/>
    <w:rsid w:val="00E70F21"/>
    <w:rsid w:val="00EB43FE"/>
    <w:rsid w:val="00F45ED3"/>
    <w:rsid w:val="00F560A1"/>
    <w:rsid w:val="00FC130B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040F6-C35A-4027-8DA7-C2B4CDF0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353259\Downloads\tf03463080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2AF68260F24D4D81B827EEAA1BE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7E90-5E28-4432-99F0-0C242F3C6320}"/>
      </w:docPartPr>
      <w:docPartBody>
        <w:p w:rsidR="0039743E" w:rsidRDefault="00E11B99">
          <w:pPr>
            <w:pStyle w:val="5A2AF68260F24D4D81B827EEAA1BE499"/>
          </w:pPr>
          <w:r>
            <w:t>Meeting date | time</w:t>
          </w:r>
        </w:p>
      </w:docPartBody>
    </w:docPart>
    <w:docPart>
      <w:docPartPr>
        <w:name w:val="9426304AECEF4E759F16644547F9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6F680-C8B7-49EA-826F-4B3AEA379AD6}"/>
      </w:docPartPr>
      <w:docPartBody>
        <w:p w:rsidR="0039743E" w:rsidRDefault="00E11B99">
          <w:pPr>
            <w:pStyle w:val="9426304AECEF4E759F16644547F9AEA9"/>
          </w:pPr>
          <w:r w:rsidRPr="003665F5">
            <w:rPr>
              <w:rStyle w:val="SubtleEmphasis"/>
            </w:rPr>
            <w:t>Date</w:t>
          </w:r>
        </w:p>
      </w:docPartBody>
    </w:docPart>
    <w:docPart>
      <w:docPartPr>
        <w:name w:val="DC2FF0A38D4F48FEA1D0AEA02FE8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9756-1FF4-49C8-8115-A0B556F5A593}"/>
      </w:docPartPr>
      <w:docPartBody>
        <w:p w:rsidR="0039743E" w:rsidRDefault="00E11B99">
          <w:pPr>
            <w:pStyle w:val="DC2FF0A38D4F48FEA1D0AEA02FE89A28"/>
          </w:pPr>
          <w:r w:rsidRPr="003665F5">
            <w:rPr>
              <w:rStyle w:val="SubtleEmphasis"/>
            </w:rPr>
            <w:t>Time</w:t>
          </w:r>
        </w:p>
      </w:docPartBody>
    </w:docPart>
    <w:docPart>
      <w:docPartPr>
        <w:name w:val="2098EB88023C4FDABFA64ED7F024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7DFA-18A2-4492-9B7C-E3F41BA37CD5}"/>
      </w:docPartPr>
      <w:docPartBody>
        <w:p w:rsidR="0039743E" w:rsidRDefault="00E11B99">
          <w:pPr>
            <w:pStyle w:val="2098EB88023C4FDABFA64ED7F0243A9D"/>
          </w:pPr>
          <w:r>
            <w:t>Meeting location</w:t>
          </w:r>
        </w:p>
      </w:docPartBody>
    </w:docPart>
    <w:docPart>
      <w:docPartPr>
        <w:name w:val="DE8A5961FF2049B6807629ADDBF8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4F670-5B2B-4F42-8BB6-A89CBA789A23}"/>
      </w:docPartPr>
      <w:docPartBody>
        <w:p w:rsidR="0039743E" w:rsidRDefault="00E11B99">
          <w:pPr>
            <w:pStyle w:val="DE8A5961FF2049B6807629ADDBF82A24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A848AA8158494FE29E4D211E4376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B404A-D221-48B1-9D92-91D9882F2C74}"/>
      </w:docPartPr>
      <w:docPartBody>
        <w:p w:rsidR="0039743E" w:rsidRDefault="00E11B99">
          <w:pPr>
            <w:pStyle w:val="A848AA8158494FE29E4D211E43768046"/>
          </w:pPr>
          <w:r w:rsidRPr="00A979E1">
            <w:t>Meeting called by</w:t>
          </w:r>
        </w:p>
      </w:docPartBody>
    </w:docPart>
    <w:docPart>
      <w:docPartPr>
        <w:name w:val="AC26FBCA29014776901E0946964D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7A7F-2D7B-425C-82A2-118FD2003DA9}"/>
      </w:docPartPr>
      <w:docPartBody>
        <w:p w:rsidR="0039743E" w:rsidRDefault="00E11B99">
          <w:pPr>
            <w:pStyle w:val="AC26FBCA29014776901E0946964D0FAA"/>
          </w:pPr>
          <w:r w:rsidRPr="00A979E1">
            <w:t>Note taker</w:t>
          </w:r>
        </w:p>
      </w:docPartBody>
    </w:docPart>
    <w:docPart>
      <w:docPartPr>
        <w:name w:val="8C0DDF2F5FEE437184F9C55E7665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C4CD-51C8-4432-B10C-8D9D55E9FA7C}"/>
      </w:docPartPr>
      <w:docPartBody>
        <w:p w:rsidR="0039743E" w:rsidRDefault="00E11B99">
          <w:pPr>
            <w:pStyle w:val="8C0DDF2F5FEE437184F9C55E7665831B"/>
          </w:pPr>
          <w:r w:rsidRPr="00A979E1">
            <w:t>Timekeeper</w:t>
          </w:r>
        </w:p>
      </w:docPartBody>
    </w:docPart>
    <w:docPart>
      <w:docPartPr>
        <w:name w:val="74E1CD89BEE14326A9827EAFAEB3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6AC16-F678-4A44-AA09-F5F656FC4B54}"/>
      </w:docPartPr>
      <w:docPartBody>
        <w:p w:rsidR="0039743E" w:rsidRDefault="00E11B99">
          <w:pPr>
            <w:pStyle w:val="74E1CD89BEE14326A9827EAFAEB39AF8"/>
          </w:pPr>
          <w:r w:rsidRPr="00137619">
            <w:t>Attendees</w:t>
          </w:r>
        </w:p>
      </w:docPartBody>
    </w:docPart>
    <w:docPart>
      <w:docPartPr>
        <w:name w:val="A350C6A96A6049A6AB20375B0EB5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DE9F2-A792-45FD-B97B-B941FF8050FD}"/>
      </w:docPartPr>
      <w:docPartBody>
        <w:p w:rsidR="0039743E" w:rsidRDefault="00E11B99">
          <w:pPr>
            <w:pStyle w:val="A350C6A96A6049A6AB20375B0EB57D7B"/>
          </w:pPr>
          <w:r>
            <w:t>Attendees</w:t>
          </w:r>
        </w:p>
      </w:docPartBody>
    </w:docPart>
    <w:docPart>
      <w:docPartPr>
        <w:name w:val="165AE8B7111F4AD796493FFE3DF5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35AB-8314-40CE-B59F-A65E93E28F18}"/>
      </w:docPartPr>
      <w:docPartBody>
        <w:p w:rsidR="0039743E" w:rsidRDefault="00E11B99">
          <w:pPr>
            <w:pStyle w:val="165AE8B7111F4AD796493FFE3DF584D8"/>
          </w:pPr>
          <w:r>
            <w:t>Discussion</w:t>
          </w:r>
        </w:p>
      </w:docPartBody>
    </w:docPart>
    <w:docPart>
      <w:docPartPr>
        <w:name w:val="CDEFD3D51A404D39AE24498926486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10AFC-22B0-4C90-90F2-7940C7820267}"/>
      </w:docPartPr>
      <w:docPartBody>
        <w:p w:rsidR="0039743E" w:rsidRDefault="00E11B99">
          <w:pPr>
            <w:pStyle w:val="CDEFD3D51A404D39AE24498926486CC4"/>
          </w:pPr>
          <w:r>
            <w:t>Conversation</w:t>
          </w:r>
        </w:p>
      </w:docPartBody>
    </w:docPart>
    <w:docPart>
      <w:docPartPr>
        <w:name w:val="DB7E7213E7984E7487A679CD9F73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06EF6-1BD8-44F6-BFED-7E7954EA7A8B}"/>
      </w:docPartPr>
      <w:docPartBody>
        <w:p w:rsidR="0039743E" w:rsidRDefault="00E11B99">
          <w:pPr>
            <w:pStyle w:val="DB7E7213E7984E7487A679CD9F739506"/>
          </w:pPr>
          <w:r w:rsidRPr="00E52810">
            <w:t>Action items</w:t>
          </w:r>
        </w:p>
      </w:docPartBody>
    </w:docPart>
    <w:docPart>
      <w:docPartPr>
        <w:name w:val="CD6BC1B5B3C24E5FAB9B3642419C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29A8-A7A6-461A-909D-77E19DE56832}"/>
      </w:docPartPr>
      <w:docPartBody>
        <w:p w:rsidR="0039743E" w:rsidRDefault="00E11B99">
          <w:pPr>
            <w:pStyle w:val="CD6BC1B5B3C24E5FAB9B3642419CF648"/>
          </w:pPr>
          <w:r w:rsidRPr="00E52810">
            <w:t>Person responsible</w:t>
          </w:r>
        </w:p>
      </w:docPartBody>
    </w:docPart>
    <w:docPart>
      <w:docPartPr>
        <w:name w:val="B4F8A76928DD48358B7960A82613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572D-07DA-429E-ACEB-F434813310A3}"/>
      </w:docPartPr>
      <w:docPartBody>
        <w:p w:rsidR="0039743E" w:rsidRDefault="00E11B99">
          <w:pPr>
            <w:pStyle w:val="B4F8A76928DD48358B7960A82613DFB4"/>
          </w:pPr>
          <w:r w:rsidRPr="00E52810">
            <w:t>Deadline</w:t>
          </w:r>
        </w:p>
      </w:docPartBody>
    </w:docPart>
    <w:docPart>
      <w:docPartPr>
        <w:name w:val="6C625575E39444B28A1B2DCAA616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12E-B91B-435C-94FB-C1EF54DAE8E5}"/>
      </w:docPartPr>
      <w:docPartBody>
        <w:p w:rsidR="0039743E" w:rsidRDefault="00E11B99">
          <w:pPr>
            <w:pStyle w:val="6C625575E39444B28A1B2DCAA6166A75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3B1088B123B64712AE6E369F4A68C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8288-5319-4F79-B7F6-A80C1C7C59BE}"/>
      </w:docPartPr>
      <w:docPartBody>
        <w:p w:rsidR="0039743E" w:rsidRDefault="00E11B99">
          <w:pPr>
            <w:pStyle w:val="3B1088B123B64712AE6E369F4A68C65A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2D2122FA06A0437C88F2E0278202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7E94-46B8-4159-B88E-2236E949083A}"/>
      </w:docPartPr>
      <w:docPartBody>
        <w:p w:rsidR="0039743E" w:rsidRDefault="00E11B99">
          <w:pPr>
            <w:pStyle w:val="2D2122FA06A0437C88F2E0278202B0EF"/>
          </w:pPr>
          <w:r>
            <w:t>Special notes</w:t>
          </w:r>
        </w:p>
      </w:docPartBody>
    </w:docPart>
    <w:docPart>
      <w:docPartPr>
        <w:name w:val="729FFAC36CD14C87A190E4DB95C0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250-4967-4468-B2BE-AADAF7C15ADC}"/>
      </w:docPartPr>
      <w:docPartBody>
        <w:p w:rsidR="0039743E" w:rsidRDefault="00E11B99">
          <w:pPr>
            <w:pStyle w:val="729FFAC36CD14C87A190E4DB95C00F3C"/>
          </w:pPr>
          <w:r>
            <w:t>Type additional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B9"/>
    <w:rsid w:val="00293674"/>
    <w:rsid w:val="0039743E"/>
    <w:rsid w:val="00514FB9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B89E1B1C874C01935FEA125DD52BC9">
    <w:name w:val="D2B89E1B1C874C01935FEA125DD52BC9"/>
  </w:style>
  <w:style w:type="paragraph" w:customStyle="1" w:styleId="2799213C190C48AF879C6BC39966C26F">
    <w:name w:val="2799213C190C48AF879C6BC39966C26F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2E54B99F92364C26862F5BFA22320990">
    <w:name w:val="2E54B99F92364C26862F5BFA22320990"/>
  </w:style>
  <w:style w:type="paragraph" w:customStyle="1" w:styleId="5A2AF68260F24D4D81B827EEAA1BE499">
    <w:name w:val="5A2AF68260F24D4D81B827EEAA1BE499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9426304AECEF4E759F16644547F9AEA9">
    <w:name w:val="9426304AECEF4E759F16644547F9AEA9"/>
  </w:style>
  <w:style w:type="paragraph" w:customStyle="1" w:styleId="DC2FF0A38D4F48FEA1D0AEA02FE89A28">
    <w:name w:val="DC2FF0A38D4F48FEA1D0AEA02FE89A28"/>
  </w:style>
  <w:style w:type="paragraph" w:customStyle="1" w:styleId="2098EB88023C4FDABFA64ED7F0243A9D">
    <w:name w:val="2098EB88023C4FDABFA64ED7F0243A9D"/>
  </w:style>
  <w:style w:type="paragraph" w:customStyle="1" w:styleId="DE8A5961FF2049B6807629ADDBF82A24">
    <w:name w:val="DE8A5961FF2049B6807629ADDBF82A24"/>
  </w:style>
  <w:style w:type="paragraph" w:customStyle="1" w:styleId="A848AA8158494FE29E4D211E43768046">
    <w:name w:val="A848AA8158494FE29E4D211E43768046"/>
  </w:style>
  <w:style w:type="paragraph" w:customStyle="1" w:styleId="0F09F91DD98048F2BAA89470A522781D">
    <w:name w:val="0F09F91DD98048F2BAA89470A522781D"/>
  </w:style>
  <w:style w:type="paragraph" w:customStyle="1" w:styleId="300FC1AE3C9C41C5A378217182DA774E">
    <w:name w:val="300FC1AE3C9C41C5A378217182DA774E"/>
  </w:style>
  <w:style w:type="paragraph" w:customStyle="1" w:styleId="57423086760E45F487CB90DB83CF5E7E">
    <w:name w:val="57423086760E45F487CB90DB83CF5E7E"/>
  </w:style>
  <w:style w:type="paragraph" w:customStyle="1" w:styleId="3D240A75093641549BD446969E2882BD">
    <w:name w:val="3D240A75093641549BD446969E2882BD"/>
  </w:style>
  <w:style w:type="paragraph" w:customStyle="1" w:styleId="AC26FBCA29014776901E0946964D0FAA">
    <w:name w:val="AC26FBCA29014776901E0946964D0FAA"/>
  </w:style>
  <w:style w:type="paragraph" w:customStyle="1" w:styleId="8C0DDF2F5FEE437184F9C55E7665831B">
    <w:name w:val="8C0DDF2F5FEE437184F9C55E7665831B"/>
  </w:style>
  <w:style w:type="paragraph" w:customStyle="1" w:styleId="74E1CD89BEE14326A9827EAFAEB39AF8">
    <w:name w:val="74E1CD89BEE14326A9827EAFAEB39AF8"/>
  </w:style>
  <w:style w:type="paragraph" w:customStyle="1" w:styleId="A350C6A96A6049A6AB20375B0EB57D7B">
    <w:name w:val="A350C6A96A6049A6AB20375B0EB57D7B"/>
  </w:style>
  <w:style w:type="paragraph" w:customStyle="1" w:styleId="027E849238A04794ABC6142393DED03C">
    <w:name w:val="027E849238A04794ABC6142393DED03C"/>
  </w:style>
  <w:style w:type="paragraph" w:customStyle="1" w:styleId="551A81312A4B4CA1852EBAF06240447D">
    <w:name w:val="551A81312A4B4CA1852EBAF06240447D"/>
  </w:style>
  <w:style w:type="paragraph" w:customStyle="1" w:styleId="C7C487D91E7A4CB09E767FA95C7E8B08">
    <w:name w:val="C7C487D91E7A4CB09E767FA95C7E8B08"/>
  </w:style>
  <w:style w:type="paragraph" w:customStyle="1" w:styleId="4355441A9FF242BAB9A6635F1583355E">
    <w:name w:val="4355441A9FF242BAB9A6635F1583355E"/>
  </w:style>
  <w:style w:type="paragraph" w:customStyle="1" w:styleId="2C2438C5B28445D3B5211945E32583AE">
    <w:name w:val="2C2438C5B28445D3B5211945E32583AE"/>
  </w:style>
  <w:style w:type="paragraph" w:customStyle="1" w:styleId="B6F68432BD52451EB9E6C916A7033294">
    <w:name w:val="B6F68432BD52451EB9E6C916A7033294"/>
  </w:style>
  <w:style w:type="paragraph" w:customStyle="1" w:styleId="18C23A8ACFD8475CB1E9BF885AF4E86B">
    <w:name w:val="18C23A8ACFD8475CB1E9BF885AF4E86B"/>
  </w:style>
  <w:style w:type="paragraph" w:customStyle="1" w:styleId="165AE8B7111F4AD796493FFE3DF584D8">
    <w:name w:val="165AE8B7111F4AD796493FFE3DF584D8"/>
  </w:style>
  <w:style w:type="paragraph" w:customStyle="1" w:styleId="CDEFD3D51A404D39AE24498926486CC4">
    <w:name w:val="CDEFD3D51A404D39AE24498926486CC4"/>
  </w:style>
  <w:style w:type="paragraph" w:customStyle="1" w:styleId="4C15091C54CF4767A9D177347218ABFA">
    <w:name w:val="4C15091C54CF4767A9D177347218ABFA"/>
  </w:style>
  <w:style w:type="paragraph" w:customStyle="1" w:styleId="D81CFC666D56454FB66C7339B2849B62">
    <w:name w:val="D81CFC666D56454FB66C7339B2849B62"/>
  </w:style>
  <w:style w:type="paragraph" w:customStyle="1" w:styleId="DB7E7213E7984E7487A679CD9F739506">
    <w:name w:val="DB7E7213E7984E7487A679CD9F739506"/>
  </w:style>
  <w:style w:type="paragraph" w:customStyle="1" w:styleId="CD6BC1B5B3C24E5FAB9B3642419CF648">
    <w:name w:val="CD6BC1B5B3C24E5FAB9B3642419CF648"/>
  </w:style>
  <w:style w:type="paragraph" w:customStyle="1" w:styleId="B4F8A76928DD48358B7960A82613DFB4">
    <w:name w:val="B4F8A76928DD48358B7960A82613DFB4"/>
  </w:style>
  <w:style w:type="paragraph" w:customStyle="1" w:styleId="6C625575E39444B28A1B2DCAA6166A75">
    <w:name w:val="6C625575E39444B28A1B2DCAA6166A75"/>
  </w:style>
  <w:style w:type="paragraph" w:customStyle="1" w:styleId="6174409D6CA84C2881FB614946928C73">
    <w:name w:val="6174409D6CA84C2881FB614946928C73"/>
  </w:style>
  <w:style w:type="paragraph" w:customStyle="1" w:styleId="D39CC992C6E1409783E451D2A7047ACB">
    <w:name w:val="D39CC992C6E1409783E451D2A7047ACB"/>
  </w:style>
  <w:style w:type="paragraph" w:customStyle="1" w:styleId="3B1088B123B64712AE6E369F4A68C65A">
    <w:name w:val="3B1088B123B64712AE6E369F4A68C65A"/>
  </w:style>
  <w:style w:type="paragraph" w:customStyle="1" w:styleId="E0C29E1718F24244B064B318951689C7">
    <w:name w:val="E0C29E1718F24244B064B318951689C7"/>
  </w:style>
  <w:style w:type="paragraph" w:customStyle="1" w:styleId="0B8E560B752F411DBBB126715F254712">
    <w:name w:val="0B8E560B752F411DBBB126715F254712"/>
  </w:style>
  <w:style w:type="paragraph" w:customStyle="1" w:styleId="20844A54C1AC4BEAB2C155C9F7A93E86">
    <w:name w:val="20844A54C1AC4BEAB2C155C9F7A93E86"/>
  </w:style>
  <w:style w:type="paragraph" w:customStyle="1" w:styleId="B0C626DE70D94D61B395A8F28FABFF31">
    <w:name w:val="B0C626DE70D94D61B395A8F28FABFF31"/>
  </w:style>
  <w:style w:type="paragraph" w:customStyle="1" w:styleId="B4326E8C798245DD91B854EB5E0C11C7">
    <w:name w:val="B4326E8C798245DD91B854EB5E0C11C7"/>
  </w:style>
  <w:style w:type="paragraph" w:customStyle="1" w:styleId="D5EECB35A7CD45069B61B25429CBEC33">
    <w:name w:val="D5EECB35A7CD45069B61B25429CBEC33"/>
  </w:style>
  <w:style w:type="paragraph" w:customStyle="1" w:styleId="0BEE1213CA354D63B1981CFA012F27D7">
    <w:name w:val="0BEE1213CA354D63B1981CFA012F27D7"/>
  </w:style>
  <w:style w:type="paragraph" w:customStyle="1" w:styleId="69E719B405404F26B66BCBBADC87E432">
    <w:name w:val="69E719B405404F26B66BCBBADC87E432"/>
  </w:style>
  <w:style w:type="paragraph" w:customStyle="1" w:styleId="ABC1ED78C6334CFB820E6C914FFA18CF">
    <w:name w:val="ABC1ED78C6334CFB820E6C914FFA18CF"/>
  </w:style>
  <w:style w:type="paragraph" w:customStyle="1" w:styleId="EEB52ADF3A934DF9B61E54D27A4742C2">
    <w:name w:val="EEB52ADF3A934DF9B61E54D27A4742C2"/>
  </w:style>
  <w:style w:type="paragraph" w:customStyle="1" w:styleId="49DE2A42239B434D824954F34D41705B">
    <w:name w:val="49DE2A42239B434D824954F34D41705B"/>
  </w:style>
  <w:style w:type="paragraph" w:customStyle="1" w:styleId="40C66DB4A76A46509D0C8B7E6C209A64">
    <w:name w:val="40C66DB4A76A46509D0C8B7E6C209A64"/>
  </w:style>
  <w:style w:type="paragraph" w:customStyle="1" w:styleId="ED1DE49EB6B44F9789D42FE64CF5EC1E">
    <w:name w:val="ED1DE49EB6B44F9789D42FE64CF5EC1E"/>
  </w:style>
  <w:style w:type="paragraph" w:customStyle="1" w:styleId="C57F5AD0AD4F48548BBEA97457E7945B">
    <w:name w:val="C57F5AD0AD4F48548BBEA97457E7945B"/>
  </w:style>
  <w:style w:type="paragraph" w:customStyle="1" w:styleId="14128ADFDECD47EAA5B835A464E28A81">
    <w:name w:val="14128ADFDECD47EAA5B835A464E28A81"/>
  </w:style>
  <w:style w:type="paragraph" w:customStyle="1" w:styleId="C82015835B98468A8DE83ED32D6F675F">
    <w:name w:val="C82015835B98468A8DE83ED32D6F675F"/>
  </w:style>
  <w:style w:type="paragraph" w:customStyle="1" w:styleId="4C58D85C73014C8D9FD7DD9187566E6B">
    <w:name w:val="4C58D85C73014C8D9FD7DD9187566E6B"/>
  </w:style>
  <w:style w:type="paragraph" w:customStyle="1" w:styleId="E35DCB62C2FE4EE2BD01054FC898DCB4">
    <w:name w:val="E35DCB62C2FE4EE2BD01054FC898DCB4"/>
  </w:style>
  <w:style w:type="paragraph" w:customStyle="1" w:styleId="B7C53B04EA1346739643BEF31125DE36">
    <w:name w:val="B7C53B04EA1346739643BEF31125DE36"/>
  </w:style>
  <w:style w:type="paragraph" w:customStyle="1" w:styleId="0D3CF612FA174047923B569D266B2E89">
    <w:name w:val="0D3CF612FA174047923B569D266B2E89"/>
  </w:style>
  <w:style w:type="paragraph" w:customStyle="1" w:styleId="55939A5F087D4CD28EC48A59BDAA601C">
    <w:name w:val="55939A5F087D4CD28EC48A59BDAA601C"/>
  </w:style>
  <w:style w:type="paragraph" w:customStyle="1" w:styleId="DC897F0F6456403CB5EEF4864E531E7B">
    <w:name w:val="DC897F0F6456403CB5EEF4864E531E7B"/>
  </w:style>
  <w:style w:type="paragraph" w:customStyle="1" w:styleId="F78EDE49DEAB4AD3ACEEFC3A1A40D234">
    <w:name w:val="F78EDE49DEAB4AD3ACEEFC3A1A40D234"/>
  </w:style>
  <w:style w:type="paragraph" w:customStyle="1" w:styleId="E16FD3C4E2524092B093DB974F5972C7">
    <w:name w:val="E16FD3C4E2524092B093DB974F5972C7"/>
  </w:style>
  <w:style w:type="paragraph" w:customStyle="1" w:styleId="782529F3961E499B927A55D9E132BBFD">
    <w:name w:val="782529F3961E499B927A55D9E132BBFD"/>
  </w:style>
  <w:style w:type="paragraph" w:customStyle="1" w:styleId="620AA6F1378D44FE896F8406A9709BF2">
    <w:name w:val="620AA6F1378D44FE896F8406A9709BF2"/>
  </w:style>
  <w:style w:type="paragraph" w:customStyle="1" w:styleId="D01AD52274554B04A416D91C1BAD446E">
    <w:name w:val="D01AD52274554B04A416D91C1BAD446E"/>
  </w:style>
  <w:style w:type="paragraph" w:customStyle="1" w:styleId="0F7F100E41944658828B5D20A484EA7D">
    <w:name w:val="0F7F100E41944658828B5D20A484EA7D"/>
  </w:style>
  <w:style w:type="paragraph" w:customStyle="1" w:styleId="1431B96EE0874044BC3CB39D754E1ACD">
    <w:name w:val="1431B96EE0874044BC3CB39D754E1ACD"/>
  </w:style>
  <w:style w:type="paragraph" w:customStyle="1" w:styleId="D9CF603E5849436F8BD8C793318D98E2">
    <w:name w:val="D9CF603E5849436F8BD8C793318D98E2"/>
  </w:style>
  <w:style w:type="paragraph" w:customStyle="1" w:styleId="90F33C79B5794BD086FD1B664FCE044B">
    <w:name w:val="90F33C79B5794BD086FD1B664FCE044B"/>
  </w:style>
  <w:style w:type="paragraph" w:customStyle="1" w:styleId="688D0BCD7B234416AC101DD1E74E84A2">
    <w:name w:val="688D0BCD7B234416AC101DD1E74E84A2"/>
  </w:style>
  <w:style w:type="paragraph" w:customStyle="1" w:styleId="F7C37189835A4A36833BFD56410217A6">
    <w:name w:val="F7C37189835A4A36833BFD56410217A6"/>
  </w:style>
  <w:style w:type="paragraph" w:customStyle="1" w:styleId="02CF4E05EBBB4ACCAE763FE87A37C124">
    <w:name w:val="02CF4E05EBBB4ACCAE763FE87A37C124"/>
  </w:style>
  <w:style w:type="paragraph" w:customStyle="1" w:styleId="FBC68FE4198E48C1B8A0A8C17A8C1984">
    <w:name w:val="FBC68FE4198E48C1B8A0A8C17A8C1984"/>
  </w:style>
  <w:style w:type="paragraph" w:customStyle="1" w:styleId="4CF4EDFACB464643893A64455B0D6244">
    <w:name w:val="4CF4EDFACB464643893A64455B0D6244"/>
  </w:style>
  <w:style w:type="paragraph" w:customStyle="1" w:styleId="307FFD111F2B40A7AC1862DD11159AE6">
    <w:name w:val="307FFD111F2B40A7AC1862DD11159AE6"/>
  </w:style>
  <w:style w:type="paragraph" w:customStyle="1" w:styleId="D926723CC12646E1A16506EA66AEC110">
    <w:name w:val="D926723CC12646E1A16506EA66AEC110"/>
  </w:style>
  <w:style w:type="paragraph" w:customStyle="1" w:styleId="AAF1AC81B4DA468EB3A7AFE05305E7E5">
    <w:name w:val="AAF1AC81B4DA468EB3A7AFE05305E7E5"/>
  </w:style>
  <w:style w:type="paragraph" w:customStyle="1" w:styleId="B9188FCD45AB4520A94BDD9C0CCA64A5">
    <w:name w:val="B9188FCD45AB4520A94BDD9C0CCA64A5"/>
  </w:style>
  <w:style w:type="paragraph" w:customStyle="1" w:styleId="4E557FFA080C43A893530916D4674452">
    <w:name w:val="4E557FFA080C43A893530916D4674452"/>
  </w:style>
  <w:style w:type="paragraph" w:customStyle="1" w:styleId="B41BC2CF279B4F8FACC4E7EED9CB36F2">
    <w:name w:val="B41BC2CF279B4F8FACC4E7EED9CB36F2"/>
  </w:style>
  <w:style w:type="paragraph" w:customStyle="1" w:styleId="0C6B05DD44074603A278DA4FF0E1BFAB">
    <w:name w:val="0C6B05DD44074603A278DA4FF0E1BFAB"/>
  </w:style>
  <w:style w:type="paragraph" w:customStyle="1" w:styleId="D0B2B49C4D04450AA2F929F35D8564A6">
    <w:name w:val="D0B2B49C4D04450AA2F929F35D8564A6"/>
  </w:style>
  <w:style w:type="paragraph" w:customStyle="1" w:styleId="8DFF8B69B1D84DAAAB73D8AC602169B0">
    <w:name w:val="8DFF8B69B1D84DAAAB73D8AC602169B0"/>
  </w:style>
  <w:style w:type="paragraph" w:customStyle="1" w:styleId="688C1157565D4839B3BBAF3A7D80E3CD">
    <w:name w:val="688C1157565D4839B3BBAF3A7D80E3CD"/>
  </w:style>
  <w:style w:type="paragraph" w:customStyle="1" w:styleId="6F68A2F91C184E0095F93F7363B9DF82">
    <w:name w:val="6F68A2F91C184E0095F93F7363B9DF82"/>
  </w:style>
  <w:style w:type="paragraph" w:customStyle="1" w:styleId="807B9C8AF76943C5B8A244B418BC59D3">
    <w:name w:val="807B9C8AF76943C5B8A244B418BC59D3"/>
  </w:style>
  <w:style w:type="paragraph" w:customStyle="1" w:styleId="9BCC8D7635C949FA9FD9DA5DEFAFE227">
    <w:name w:val="9BCC8D7635C949FA9FD9DA5DEFAFE227"/>
  </w:style>
  <w:style w:type="paragraph" w:customStyle="1" w:styleId="F71A921165624B3491BD9C67B15E5890">
    <w:name w:val="F71A921165624B3491BD9C67B15E5890"/>
  </w:style>
  <w:style w:type="paragraph" w:customStyle="1" w:styleId="D050B06FAE884DFE8BD342BD12D99388">
    <w:name w:val="D050B06FAE884DFE8BD342BD12D99388"/>
  </w:style>
  <w:style w:type="paragraph" w:customStyle="1" w:styleId="2F8E32CD92DB4105A7B0A3FCC8651EFA">
    <w:name w:val="2F8E32CD92DB4105A7B0A3FCC8651EFA"/>
  </w:style>
  <w:style w:type="paragraph" w:customStyle="1" w:styleId="8FAAD669F4544078A5E964A2B58E94AD">
    <w:name w:val="8FAAD669F4544078A5E964A2B58E94AD"/>
  </w:style>
  <w:style w:type="paragraph" w:customStyle="1" w:styleId="BEBE349F5A25447D84CEFF96F0DCB814">
    <w:name w:val="BEBE349F5A25447D84CEFF96F0DCB814"/>
  </w:style>
  <w:style w:type="paragraph" w:customStyle="1" w:styleId="DBBB1AAD85CC4D8B8B99E2FED5F9E842">
    <w:name w:val="DBBB1AAD85CC4D8B8B99E2FED5F9E842"/>
  </w:style>
  <w:style w:type="paragraph" w:customStyle="1" w:styleId="EDB7B8DCE494467AB67F3A0065F7710E">
    <w:name w:val="EDB7B8DCE494467AB67F3A0065F7710E"/>
  </w:style>
  <w:style w:type="paragraph" w:customStyle="1" w:styleId="579911807BE24E9593FF9EC50F35AFB6">
    <w:name w:val="579911807BE24E9593FF9EC50F35AFB6"/>
  </w:style>
  <w:style w:type="paragraph" w:customStyle="1" w:styleId="2BD96544B3ED4EA3ADEAF4B42C17FD2F">
    <w:name w:val="2BD96544B3ED4EA3ADEAF4B42C17FD2F"/>
  </w:style>
  <w:style w:type="paragraph" w:customStyle="1" w:styleId="89994D6FA516434AB0CA9308579ECB7F">
    <w:name w:val="89994D6FA516434AB0CA9308579ECB7F"/>
  </w:style>
  <w:style w:type="paragraph" w:customStyle="1" w:styleId="8677E0D6C718471E85A8621FF097B372">
    <w:name w:val="8677E0D6C718471E85A8621FF097B372"/>
  </w:style>
  <w:style w:type="paragraph" w:customStyle="1" w:styleId="0A5F1BE80C714E97A5CDD642D6C1AE02">
    <w:name w:val="0A5F1BE80C714E97A5CDD642D6C1AE02"/>
  </w:style>
  <w:style w:type="paragraph" w:customStyle="1" w:styleId="B17FC4E5EEE04191BF44648F3F0D0CC4">
    <w:name w:val="B17FC4E5EEE04191BF44648F3F0D0CC4"/>
  </w:style>
  <w:style w:type="paragraph" w:customStyle="1" w:styleId="2D2122FA06A0437C88F2E0278202B0EF">
    <w:name w:val="2D2122FA06A0437C88F2E0278202B0EF"/>
  </w:style>
  <w:style w:type="paragraph" w:customStyle="1" w:styleId="729FFAC36CD14C87A190E4DB95C00F3C">
    <w:name w:val="729FFAC36CD14C87A190E4DB95C00F3C"/>
  </w:style>
  <w:style w:type="paragraph" w:customStyle="1" w:styleId="FCA30CE218694F7BACE8163842E1A9E0">
    <w:name w:val="FCA30CE218694F7BACE8163842E1A9E0"/>
    <w:rsid w:val="00514FB9"/>
  </w:style>
  <w:style w:type="paragraph" w:customStyle="1" w:styleId="B5C6827CBD224D3DB3F9EA448366F52C">
    <w:name w:val="B5C6827CBD224D3DB3F9EA448366F52C"/>
    <w:rsid w:val="00514FB9"/>
  </w:style>
  <w:style w:type="paragraph" w:customStyle="1" w:styleId="6F1B85E57D5C46C29C7E4344A389A7D5">
    <w:name w:val="6F1B85E57D5C46C29C7E4344A389A7D5"/>
    <w:rsid w:val="00514FB9"/>
  </w:style>
  <w:style w:type="paragraph" w:customStyle="1" w:styleId="26E62E27889245E1AF144B57E5DDDEC1">
    <w:name w:val="26E62E27889245E1AF144B57E5DDDEC1"/>
    <w:rsid w:val="00514FB9"/>
  </w:style>
  <w:style w:type="paragraph" w:customStyle="1" w:styleId="F4445DD2FF4248C3B091B8BC215878EE">
    <w:name w:val="F4445DD2FF4248C3B091B8BC215878EE"/>
    <w:rsid w:val="00514FB9"/>
  </w:style>
  <w:style w:type="paragraph" w:customStyle="1" w:styleId="2BB8835A692A47E899A7A9191EBB0BCA">
    <w:name w:val="2BB8835A692A47E899A7A9191EBB0BCA"/>
    <w:rsid w:val="00514FB9"/>
  </w:style>
  <w:style w:type="paragraph" w:customStyle="1" w:styleId="CC5D02D2536F4E978592749730886CA0">
    <w:name w:val="CC5D02D2536F4E978592749730886CA0"/>
    <w:rsid w:val="00514FB9"/>
  </w:style>
  <w:style w:type="paragraph" w:customStyle="1" w:styleId="CE9103A60523463D87D3958E6D1A6207">
    <w:name w:val="CE9103A60523463D87D3958E6D1A6207"/>
    <w:rsid w:val="00514FB9"/>
  </w:style>
  <w:style w:type="paragraph" w:customStyle="1" w:styleId="FCE4A16B56734AC58E48CD0376E8FF0B">
    <w:name w:val="FCE4A16B56734AC58E48CD0376E8FF0B"/>
    <w:rsid w:val="00514FB9"/>
  </w:style>
  <w:style w:type="paragraph" w:customStyle="1" w:styleId="F90B388647474AB9A1DB4BDA27DFB142">
    <w:name w:val="F90B388647474AB9A1DB4BDA27DFB142"/>
    <w:rsid w:val="00514FB9"/>
  </w:style>
  <w:style w:type="paragraph" w:customStyle="1" w:styleId="C2B1184C40164FBC8A738D490844420E">
    <w:name w:val="C2B1184C40164FBC8A738D490844420E"/>
    <w:rsid w:val="00514FB9"/>
  </w:style>
  <w:style w:type="paragraph" w:customStyle="1" w:styleId="BC1BEFB3397F4B2BB98D971289D91788">
    <w:name w:val="BC1BEFB3397F4B2BB98D971289D91788"/>
    <w:rsid w:val="00514FB9"/>
  </w:style>
  <w:style w:type="paragraph" w:customStyle="1" w:styleId="E1E7BD386DBC49AF8764508CEC8D3622">
    <w:name w:val="E1E7BD386DBC49AF8764508CEC8D3622"/>
    <w:rsid w:val="00514FB9"/>
  </w:style>
  <w:style w:type="paragraph" w:customStyle="1" w:styleId="0FC6491123CE4276BB34A160DCC3A653">
    <w:name w:val="0FC6491123CE4276BB34A160DCC3A653"/>
    <w:rsid w:val="00514FB9"/>
  </w:style>
  <w:style w:type="paragraph" w:customStyle="1" w:styleId="5CC2C6EBBB064B7DAF550BEB51DD1639">
    <w:name w:val="5CC2C6EBBB064B7DAF550BEB51DD1639"/>
    <w:rsid w:val="00514FB9"/>
  </w:style>
  <w:style w:type="paragraph" w:customStyle="1" w:styleId="F710AADE7596400589384DDD1F723526">
    <w:name w:val="F710AADE7596400589384DDD1F723526"/>
    <w:rsid w:val="00514FB9"/>
  </w:style>
  <w:style w:type="paragraph" w:customStyle="1" w:styleId="C82E7C6F2D404F4F8391CA6FA507B5EB">
    <w:name w:val="C82E7C6F2D404F4F8391CA6FA507B5EB"/>
    <w:rsid w:val="00514FB9"/>
  </w:style>
  <w:style w:type="paragraph" w:customStyle="1" w:styleId="5C158E02D51749E68E1248D03EAD550B">
    <w:name w:val="5C158E02D51749E68E1248D03EAD550B"/>
    <w:rsid w:val="00514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 (1).dotx</Template>
  <TotalTime>20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Keonwoo Lee</dc:creator>
  <cp:lastModifiedBy>Keonwoo Lee</cp:lastModifiedBy>
  <cp:revision>4</cp:revision>
  <dcterms:created xsi:type="dcterms:W3CDTF">2018-09-13T09:12:00Z</dcterms:created>
  <dcterms:modified xsi:type="dcterms:W3CDTF">2018-09-13T10:05:00Z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